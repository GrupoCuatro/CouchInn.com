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i/>
          <w:iCs/>
          <w:noProof/>
          <w:color w:val="7F7F7F" w:themeColor="text1" w:themeTint="80"/>
          <w:sz w:val="28"/>
        </w:rPr>
        <w:id w:val="414904541"/>
        <w:docPartObj>
          <w:docPartGallery w:val="Cover Pages"/>
          <w:docPartUnique/>
        </w:docPartObj>
      </w:sdtPr>
      <w:sdtEndPr>
        <w:rPr>
          <w:noProof w:val="0"/>
        </w:rPr>
      </w:sdtEndPr>
      <w:sdtContent>
        <w:p w:rsidR="00F748B7" w:rsidRPr="003435E5" w:rsidRDefault="00EC73D6">
          <w:pPr>
            <w:rPr>
              <w:noProof/>
              <w:lang w:val="es-ES"/>
            </w:rPr>
          </w:pPr>
          <w:r>
            <w:rPr>
              <w:noProof/>
              <w:lang w:eastAsia="es-AR"/>
            </w:rPr>
            <w:drawing>
              <wp:anchor distT="0" distB="0" distL="114300" distR="114300" simplePos="0" relativeHeight="251660288" behindDoc="1" locked="0" layoutInCell="1" allowOverlap="0">
                <wp:simplePos x="0" y="0"/>
                <wp:positionH relativeFrom="margin">
                  <wp:align>center</wp:align>
                </wp:positionH>
                <wp:positionV relativeFrom="page">
                  <wp:posOffset>845820</wp:posOffset>
                </wp:positionV>
                <wp:extent cx="6400800" cy="5769864"/>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748B7" w:rsidRPr="003435E5" w:rsidRDefault="00F748B7">
          <w:pPr>
            <w:rPr>
              <w:noProof/>
              <w:lang w:val="es-ES"/>
            </w:rPr>
          </w:pPr>
        </w:p>
        <w:p w:rsidR="00F748B7" w:rsidRDefault="00EC73D6" w:rsidP="00C50669">
          <w:pPr>
            <w:pStyle w:val="Descripcinbreve"/>
          </w:pPr>
          <w:r w:rsidRPr="003435E5">
            <w:rPr>
              <w:noProof/>
              <w:lang w:eastAsia="es-AR"/>
            </w:rPr>
            <mc:AlternateContent>
              <mc:Choice Requires="wps">
                <w:drawing>
                  <wp:anchor distT="0" distB="0" distL="114300" distR="114300" simplePos="0" relativeHeight="251662336" behindDoc="0" locked="0" layoutInCell="1" allowOverlap="0" wp14:anchorId="5A445E6B" wp14:editId="0BE70DE2">
                    <wp:simplePos x="0" y="0"/>
                    <wp:positionH relativeFrom="page">
                      <wp:posOffset>669851</wp:posOffset>
                    </wp:positionH>
                    <wp:positionV relativeFrom="page">
                      <wp:posOffset>6453962</wp:posOffset>
                    </wp:positionV>
                    <wp:extent cx="6464596" cy="3062177"/>
                    <wp:effectExtent l="0" t="0" r="12700" b="5080"/>
                    <wp:wrapNone/>
                    <wp:docPr id="6" name="Cuadro de texto 6" descr="Title, Subtitle, and Abstract"/>
                    <wp:cNvGraphicFramePr/>
                    <a:graphic xmlns:a="http://schemas.openxmlformats.org/drawingml/2006/main">
                      <a:graphicData uri="http://schemas.microsoft.com/office/word/2010/wordprocessingShape">
                        <wps:wsp>
                          <wps:cNvSpPr txBox="1"/>
                          <wps:spPr>
                            <a:xfrm>
                              <a:off x="0" y="0"/>
                              <a:ext cx="6464596" cy="3062177"/>
                            </a:xfrm>
                            <a:prstGeom prst="rect">
                              <a:avLst/>
                            </a:prstGeom>
                            <a:noFill/>
                            <a:ln w="6350">
                              <a:noFill/>
                            </a:ln>
                            <a:effectLst/>
                          </wps:spPr>
                          <wps:txbx>
                            <w:txbxContent>
                              <w:p w:rsidR="00EC73D6" w:rsidRPr="002B18A5" w:rsidRDefault="00455C57" w:rsidP="00FA2D5F">
                                <w:pPr>
                                  <w:pStyle w:val="Puesto"/>
                                  <w:jc w:val="center"/>
                                  <w:rPr>
                                    <w:lang w:val="es-ES"/>
                                  </w:rPr>
                                </w:pPr>
                                <w:sdt>
                                  <w:sdtPr>
                                    <w:alias w:val="Título"/>
                                    <w:tag w:val=""/>
                                    <w:id w:val="-377322153"/>
                                    <w:placeholder>
                                      <w:docPart w:val="299886963EE741E4A324A5E170097730"/>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60547">
                                      <w:t>Entrevista nº 2</w:t>
                                    </w:r>
                                  </w:sdtContent>
                                </w:sdt>
                              </w:p>
                              <w:p w:rsidR="00FA2D5F" w:rsidRPr="00FA2D5F" w:rsidRDefault="00A54AA8" w:rsidP="00FA2D5F">
                                <w:pPr>
                                  <w:pStyle w:val="Subttulo"/>
                                  <w:jc w:val="center"/>
                                  <w:rPr>
                                    <w:b/>
                                    <w:caps w:val="0"/>
                                    <w:smallCaps/>
                                    <w:lang w:val="es-ES"/>
                                  </w:rPr>
                                </w:pPr>
                                <w:r w:rsidRPr="00F66884">
                                  <w:rPr>
                                    <w:noProof/>
                                    <w:lang w:eastAsia="es-AR"/>
                                  </w:rPr>
                                  <w:drawing>
                                    <wp:inline distT="0" distB="0" distL="0" distR="0" wp14:anchorId="3E009449" wp14:editId="374597F3">
                                      <wp:extent cx="1558251" cy="360000"/>
                                      <wp:effectExtent l="0" t="0" r="4445" b="2540"/>
                                      <wp:docPr id="21" name="Imagen 21" descr="C:\Users\alee_\Desktop\Facultad\3er Año - Primer Semestre\Ing Soft II\Proyecto - Práctica\CouchIn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e_\Desktop\Facultad\3er Año - Primer Semestre\Ing Soft II\Proyecto - Práctica\CouchInn Logo.png"/>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58251" cy="360000"/>
                                              </a:xfrm>
                                              <a:prstGeom prst="rect">
                                                <a:avLst/>
                                              </a:prstGeom>
                                              <a:noFill/>
                                              <a:ln>
                                                <a:noFill/>
                                              </a:ln>
                                            </pic:spPr>
                                          </pic:pic>
                                        </a:graphicData>
                                      </a:graphic>
                                    </wp:inline>
                                  </w:drawing>
                                </w:r>
                                <w:r>
                                  <w:rPr>
                                    <w:b/>
                                    <w:caps w:val="0"/>
                                    <w:smallCaps/>
                                    <w:lang w:val="es-ES"/>
                                  </w:rPr>
                                  <w:tab/>
                                </w:r>
                                <w:r>
                                  <w:rPr>
                                    <w:b/>
                                    <w:caps w:val="0"/>
                                    <w:smallCaps/>
                                    <w:lang w:val="es-ES"/>
                                  </w:rPr>
                                  <w:tab/>
                                </w:r>
                                <w:r>
                                  <w:rPr>
                                    <w:b/>
                                    <w:caps w:val="0"/>
                                    <w:smallCaps/>
                                    <w:lang w:val="es-ES"/>
                                  </w:rPr>
                                  <w:tab/>
                                </w:r>
                                <w:r>
                                  <w:rPr>
                                    <w:b/>
                                    <w:caps w:val="0"/>
                                    <w:smallCaps/>
                                    <w:lang w:val="es-ES"/>
                                  </w:rPr>
                                  <w:tab/>
                                </w:r>
                                <w:r w:rsidR="00FA2D5F">
                                  <w:rPr>
                                    <w:b/>
                                    <w:caps w:val="0"/>
                                    <w:smallCaps/>
                                    <w:lang w:val="es-ES"/>
                                  </w:rPr>
                                  <w:tab/>
                                </w:r>
                                <w:r w:rsidR="00FA2D5F">
                                  <w:rPr>
                                    <w:b/>
                                    <w:caps w:val="0"/>
                                    <w:smallCaps/>
                                    <w:lang w:val="es-ES"/>
                                  </w:rPr>
                                  <w:tab/>
                                </w:r>
                                <w:r w:rsidR="00FA2D5F" w:rsidRPr="00FA2D5F">
                                  <w:rPr>
                                    <w:b/>
                                    <w:caps w:val="0"/>
                                    <w:smallCaps/>
                                    <w:sz w:val="28"/>
                                    <w:lang w:val="es-ES"/>
                                  </w:rPr>
                                  <w:t xml:space="preserve"> </w:t>
                                </w:r>
                                <w:sdt>
                                  <w:sdtPr>
                                    <w:rPr>
                                      <w:b/>
                                      <w:caps w:val="0"/>
                                      <w:smallCaps/>
                                      <w:sz w:val="28"/>
                                      <w:lang w:val="es-ES"/>
                                    </w:rPr>
                                    <w:alias w:val="Fecha"/>
                                    <w:tag w:val=""/>
                                    <w:id w:val="-989393434"/>
                                    <w:placeholder>
                                      <w:docPart w:val="DB46E15E2BC54E628943A7150575D6BE"/>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EndPr/>
                                  <w:sdtContent>
                                    <w:r w:rsidR="005D6F6C">
                                      <w:rPr>
                                        <w:b/>
                                        <w:caps w:val="0"/>
                                        <w:smallCaps/>
                                        <w:sz w:val="28"/>
                                        <w:lang w:val="es-ES"/>
                                      </w:rPr>
                                      <w:t>Abril</w:t>
                                    </w:r>
                                    <w:r w:rsidR="00FA2D5F" w:rsidRPr="00FA2D5F">
                                      <w:rPr>
                                        <w:b/>
                                        <w:caps w:val="0"/>
                                        <w:smallCaps/>
                                        <w:sz w:val="28"/>
                                        <w:lang w:val="es-ES"/>
                                      </w:rPr>
                                      <w:t xml:space="preserve"> del 2016</w:t>
                                    </w:r>
                                  </w:sdtContent>
                                </w:sdt>
                              </w:p>
                              <w:p w:rsidR="00FA2D5F" w:rsidRDefault="00FA2D5F" w:rsidP="00FA2D5F">
                                <w:pPr>
                                  <w:pStyle w:val="Descripcinbreve"/>
                                  <w:ind w:left="425" w:right="1077"/>
                                  <w:contextualSpacing/>
                                  <w:rPr>
                                    <w:b/>
                                    <w:i w:val="0"/>
                                    <w:lang w:val="es-ES"/>
                                  </w:rPr>
                                </w:pPr>
                                <w:r>
                                  <w:rPr>
                                    <w:b/>
                                    <w:i w:val="0"/>
                                    <w:lang w:val="es-ES"/>
                                  </w:rPr>
                                  <w:t>Grupo 04</w:t>
                                </w:r>
                              </w:p>
                              <w:p w:rsidR="00FA2D5F" w:rsidRDefault="00FA2D5F" w:rsidP="00FA2D5F">
                                <w:pPr>
                                  <w:pStyle w:val="Descripcinbreve"/>
                                  <w:ind w:left="425" w:right="1077"/>
                                  <w:contextualSpacing/>
                                  <w:rPr>
                                    <w:lang w:val="es-ES"/>
                                  </w:rPr>
                                </w:pPr>
                                <w:r w:rsidRPr="00FA2D5F">
                                  <w:rPr>
                                    <w:lang w:val="es-ES"/>
                                  </w:rPr>
                                  <w:t>GUTIERREZ, Luis A</w:t>
                                </w:r>
                                <w:r>
                                  <w:rPr>
                                    <w:lang w:val="es-ES"/>
                                  </w:rPr>
                                  <w:t>rmand</w:t>
                                </w:r>
                                <w:r w:rsidRPr="00FA2D5F">
                                  <w:rPr>
                                    <w:lang w:val="es-ES"/>
                                  </w:rPr>
                                  <w:t>o</w:t>
                                </w:r>
                              </w:p>
                              <w:p w:rsidR="00FA2D5F" w:rsidRDefault="00FA2D5F" w:rsidP="00FA2D5F">
                                <w:pPr>
                                  <w:pStyle w:val="Descripcinbreve"/>
                                  <w:ind w:left="425" w:right="1077"/>
                                  <w:contextualSpacing/>
                                  <w:rPr>
                                    <w:lang w:val="es-ES"/>
                                  </w:rPr>
                                </w:pPr>
                                <w:r w:rsidRPr="00FA2D5F">
                                  <w:rPr>
                                    <w:lang w:val="es-ES"/>
                                  </w:rPr>
                                  <w:t>ISAS, Eliana</w:t>
                                </w:r>
                                <w:r>
                                  <w:rPr>
                                    <w:lang w:val="es-ES"/>
                                  </w:rPr>
                                  <w:t xml:space="preserve"> Denisse</w:t>
                                </w:r>
                              </w:p>
                              <w:p w:rsidR="00EC73D6" w:rsidRPr="00FA2D5F" w:rsidRDefault="00FA2D5F" w:rsidP="00FA2D5F">
                                <w:pPr>
                                  <w:pStyle w:val="Descripcinbreve"/>
                                  <w:ind w:left="425" w:right="1077"/>
                                  <w:contextualSpacing/>
                                  <w:rPr>
                                    <w:lang w:val="es-ES"/>
                                  </w:rPr>
                                </w:pPr>
                                <w:r>
                                  <w:rPr>
                                    <w:lang w:val="es-ES"/>
                                  </w:rPr>
                                  <w:t>MA</w:t>
                                </w:r>
                                <w:r w:rsidRPr="00FA2D5F">
                                  <w:rPr>
                                    <w:lang w:val="es-ES"/>
                                  </w:rPr>
                                  <w:t>RIN IPARRAGUIRRE, Alejo</w:t>
                                </w:r>
                                <w:r>
                                  <w:rPr>
                                    <w:lang w:val="es-ES"/>
                                  </w:rPr>
                                  <w:t xml:space="preserve"> Javier</w:t>
                                </w:r>
                                <w:r w:rsidR="005D6F6C">
                                  <w:rPr>
                                    <w:lang w:val="es-ES"/>
                                  </w:rPr>
                                  <w:tab/>
                                </w:r>
                                <w:r w:rsidR="005D6F6C">
                                  <w:rPr>
                                    <w:lang w:val="es-ES"/>
                                  </w:rPr>
                                  <w:tab/>
                                </w:r>
                                <w:r w:rsidR="005D6F6C">
                                  <w:rPr>
                                    <w:lang w:val="es-ES"/>
                                  </w:rPr>
                                  <w:tab/>
                                </w:r>
                                <w:r w:rsidR="005D6F6C">
                                  <w:rPr>
                                    <w:lang w:val="es-ES"/>
                                  </w:rPr>
                                  <w:tab/>
                                </w:r>
                                <w:r w:rsidR="005D6F6C">
                                  <w:rPr>
                                    <w:lang w:val="es-ES"/>
                                  </w:rPr>
                                  <w:tab/>
                                </w:r>
                                <w:r w:rsidR="005D6F6C" w:rsidRPr="005D6F6C">
                                  <w:rPr>
                                    <w:color w:val="7E97AD" w:themeColor="accent1"/>
                                    <w:sz w:val="20"/>
                                    <w:lang w:val="es-ES"/>
                                  </w:rPr>
                                  <w:t xml:space="preserve"> </w:t>
                                </w:r>
                                <w:r w:rsidR="005D6F6C" w:rsidRPr="00714CE5">
                                  <w:rPr>
                                    <w:color w:val="7E97AD" w:themeColor="accent1"/>
                                    <w:sz w:val="20"/>
                                    <w:lang w:val="es-ES"/>
                                  </w:rPr>
                                  <w:t>Versión 1.1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A445E6B" id="_x0000_t202" coordsize="21600,21600" o:spt="202" path="m,l,21600r21600,l21600,xe">
                    <v:stroke joinstyle="miter"/>
                    <v:path gradientshapeok="t" o:connecttype="rect"/>
                  </v:shapetype>
                  <v:shape id="Cuadro de texto 6" o:spid="_x0000_s1026" type="#_x0000_t202" alt="Title, Subtitle, and Abstract" style="position:absolute;left:0;text-align:left;margin-left:52.75pt;margin-top:508.2pt;width:509pt;height:241.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" o:allowoverlap="f" filled="f" stroked="f" strokeweight=".5pt">
                    <v:textbox inset="0,0,0,0">
                      <w:txbxContent>
                        <w:p w:rsidR="00EC73D6" w:rsidRPr="002B18A5" w:rsidRDefault="00455C57" w:rsidP="00FA2D5F">
                          <w:pPr>
                            <w:pStyle w:val="Puesto"/>
                            <w:jc w:val="center"/>
                            <w:rPr>
                              <w:lang w:val="es-ES"/>
                            </w:rPr>
                          </w:pPr>
                          <w:sdt>
                            <w:sdtPr>
                              <w:alias w:val="Título"/>
                              <w:tag w:val=""/>
                              <w:id w:val="-377322153"/>
                              <w:placeholder>
                                <w:docPart w:val="299886963EE741E4A324A5E170097730"/>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60547">
                                <w:t>Entrevista nº 2</w:t>
                              </w:r>
                            </w:sdtContent>
                          </w:sdt>
                        </w:p>
                        <w:p w:rsidR="00FA2D5F" w:rsidRPr="00FA2D5F" w:rsidRDefault="00A54AA8" w:rsidP="00FA2D5F">
                          <w:pPr>
                            <w:pStyle w:val="Subttulo"/>
                            <w:jc w:val="center"/>
                            <w:rPr>
                              <w:b/>
                              <w:caps w:val="0"/>
                              <w:smallCaps/>
                              <w:lang w:val="es-ES"/>
                            </w:rPr>
                          </w:pPr>
                          <w:r w:rsidRPr="00F66884">
                            <w:rPr>
                              <w:noProof/>
                              <w:lang w:eastAsia="es-AR"/>
                            </w:rPr>
                            <w:drawing>
                              <wp:inline distT="0" distB="0" distL="0" distR="0" wp14:anchorId="3E009449" wp14:editId="374597F3">
                                <wp:extent cx="1558251" cy="360000"/>
                                <wp:effectExtent l="0" t="0" r="4445" b="2540"/>
                                <wp:docPr id="21" name="Imagen 21" descr="C:\Users\alee_\Desktop\Facultad\3er Año - Primer Semestre\Ing Soft II\Proyecto - Práctica\CouchIn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e_\Desktop\Facultad\3er Año - Primer Semestre\Ing Soft II\Proyecto - Práctica\CouchInn Logo.png"/>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58251" cy="360000"/>
                                        </a:xfrm>
                                        <a:prstGeom prst="rect">
                                          <a:avLst/>
                                        </a:prstGeom>
                                        <a:noFill/>
                                        <a:ln>
                                          <a:noFill/>
                                        </a:ln>
                                      </pic:spPr>
                                    </pic:pic>
                                  </a:graphicData>
                                </a:graphic>
                              </wp:inline>
                            </w:drawing>
                          </w:r>
                          <w:r>
                            <w:rPr>
                              <w:b/>
                              <w:caps w:val="0"/>
                              <w:smallCaps/>
                              <w:lang w:val="es-ES"/>
                            </w:rPr>
                            <w:tab/>
                          </w:r>
                          <w:r>
                            <w:rPr>
                              <w:b/>
                              <w:caps w:val="0"/>
                              <w:smallCaps/>
                              <w:lang w:val="es-ES"/>
                            </w:rPr>
                            <w:tab/>
                          </w:r>
                          <w:r>
                            <w:rPr>
                              <w:b/>
                              <w:caps w:val="0"/>
                              <w:smallCaps/>
                              <w:lang w:val="es-ES"/>
                            </w:rPr>
                            <w:tab/>
                          </w:r>
                          <w:r>
                            <w:rPr>
                              <w:b/>
                              <w:caps w:val="0"/>
                              <w:smallCaps/>
                              <w:lang w:val="es-ES"/>
                            </w:rPr>
                            <w:tab/>
                          </w:r>
                          <w:r w:rsidR="00FA2D5F">
                            <w:rPr>
                              <w:b/>
                              <w:caps w:val="0"/>
                              <w:smallCaps/>
                              <w:lang w:val="es-ES"/>
                            </w:rPr>
                            <w:tab/>
                          </w:r>
                          <w:r w:rsidR="00FA2D5F">
                            <w:rPr>
                              <w:b/>
                              <w:caps w:val="0"/>
                              <w:smallCaps/>
                              <w:lang w:val="es-ES"/>
                            </w:rPr>
                            <w:tab/>
                          </w:r>
                          <w:r w:rsidR="00FA2D5F" w:rsidRPr="00FA2D5F">
                            <w:rPr>
                              <w:b/>
                              <w:caps w:val="0"/>
                              <w:smallCaps/>
                              <w:sz w:val="28"/>
                              <w:lang w:val="es-ES"/>
                            </w:rPr>
                            <w:t xml:space="preserve"> </w:t>
                          </w:r>
                          <w:sdt>
                            <w:sdtPr>
                              <w:rPr>
                                <w:b/>
                                <w:caps w:val="0"/>
                                <w:smallCaps/>
                                <w:sz w:val="28"/>
                                <w:lang w:val="es-ES"/>
                              </w:rPr>
                              <w:alias w:val="Fecha"/>
                              <w:tag w:val=""/>
                              <w:id w:val="-989393434"/>
                              <w:placeholder>
                                <w:docPart w:val="DB46E15E2BC54E628943A7150575D6BE"/>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EndPr/>
                            <w:sdtContent>
                              <w:r w:rsidR="005D6F6C">
                                <w:rPr>
                                  <w:b/>
                                  <w:caps w:val="0"/>
                                  <w:smallCaps/>
                                  <w:sz w:val="28"/>
                                  <w:lang w:val="es-ES"/>
                                </w:rPr>
                                <w:t>Abril</w:t>
                              </w:r>
                              <w:r w:rsidR="00FA2D5F" w:rsidRPr="00FA2D5F">
                                <w:rPr>
                                  <w:b/>
                                  <w:caps w:val="0"/>
                                  <w:smallCaps/>
                                  <w:sz w:val="28"/>
                                  <w:lang w:val="es-ES"/>
                                </w:rPr>
                                <w:t xml:space="preserve"> del 2016</w:t>
                              </w:r>
                            </w:sdtContent>
                          </w:sdt>
                        </w:p>
                        <w:p w:rsidR="00FA2D5F" w:rsidRDefault="00FA2D5F" w:rsidP="00FA2D5F">
                          <w:pPr>
                            <w:pStyle w:val="Descripcinbreve"/>
                            <w:ind w:left="425" w:right="1077"/>
                            <w:contextualSpacing/>
                            <w:rPr>
                              <w:b/>
                              <w:i w:val="0"/>
                              <w:lang w:val="es-ES"/>
                            </w:rPr>
                          </w:pPr>
                          <w:r>
                            <w:rPr>
                              <w:b/>
                              <w:i w:val="0"/>
                              <w:lang w:val="es-ES"/>
                            </w:rPr>
                            <w:t>Grupo 04</w:t>
                          </w:r>
                        </w:p>
                        <w:p w:rsidR="00FA2D5F" w:rsidRDefault="00FA2D5F" w:rsidP="00FA2D5F">
                          <w:pPr>
                            <w:pStyle w:val="Descripcinbreve"/>
                            <w:ind w:left="425" w:right="1077"/>
                            <w:contextualSpacing/>
                            <w:rPr>
                              <w:lang w:val="es-ES"/>
                            </w:rPr>
                          </w:pPr>
                          <w:r w:rsidRPr="00FA2D5F">
                            <w:rPr>
                              <w:lang w:val="es-ES"/>
                            </w:rPr>
                            <w:t>GUTIERREZ, Luis A</w:t>
                          </w:r>
                          <w:r>
                            <w:rPr>
                              <w:lang w:val="es-ES"/>
                            </w:rPr>
                            <w:t>rmand</w:t>
                          </w:r>
                          <w:r w:rsidRPr="00FA2D5F">
                            <w:rPr>
                              <w:lang w:val="es-ES"/>
                            </w:rPr>
                            <w:t>o</w:t>
                          </w:r>
                        </w:p>
                        <w:p w:rsidR="00FA2D5F" w:rsidRDefault="00FA2D5F" w:rsidP="00FA2D5F">
                          <w:pPr>
                            <w:pStyle w:val="Descripcinbreve"/>
                            <w:ind w:left="425" w:right="1077"/>
                            <w:contextualSpacing/>
                            <w:rPr>
                              <w:lang w:val="es-ES"/>
                            </w:rPr>
                          </w:pPr>
                          <w:r w:rsidRPr="00FA2D5F">
                            <w:rPr>
                              <w:lang w:val="es-ES"/>
                            </w:rPr>
                            <w:t>ISAS, Eliana</w:t>
                          </w:r>
                          <w:r>
                            <w:rPr>
                              <w:lang w:val="es-ES"/>
                            </w:rPr>
                            <w:t xml:space="preserve"> Denisse</w:t>
                          </w:r>
                        </w:p>
                        <w:p w:rsidR="00EC73D6" w:rsidRPr="00FA2D5F" w:rsidRDefault="00FA2D5F" w:rsidP="00FA2D5F">
                          <w:pPr>
                            <w:pStyle w:val="Descripcinbreve"/>
                            <w:ind w:left="425" w:right="1077"/>
                            <w:contextualSpacing/>
                            <w:rPr>
                              <w:lang w:val="es-ES"/>
                            </w:rPr>
                          </w:pPr>
                          <w:r>
                            <w:rPr>
                              <w:lang w:val="es-ES"/>
                            </w:rPr>
                            <w:t>MA</w:t>
                          </w:r>
                          <w:r w:rsidRPr="00FA2D5F">
                            <w:rPr>
                              <w:lang w:val="es-ES"/>
                            </w:rPr>
                            <w:t>RIN IPARRAGUIRRE, Alejo</w:t>
                          </w:r>
                          <w:r>
                            <w:rPr>
                              <w:lang w:val="es-ES"/>
                            </w:rPr>
                            <w:t xml:space="preserve"> Javier</w:t>
                          </w:r>
                          <w:r w:rsidR="005D6F6C">
                            <w:rPr>
                              <w:lang w:val="es-ES"/>
                            </w:rPr>
                            <w:tab/>
                          </w:r>
                          <w:r w:rsidR="005D6F6C">
                            <w:rPr>
                              <w:lang w:val="es-ES"/>
                            </w:rPr>
                            <w:tab/>
                          </w:r>
                          <w:r w:rsidR="005D6F6C">
                            <w:rPr>
                              <w:lang w:val="es-ES"/>
                            </w:rPr>
                            <w:tab/>
                          </w:r>
                          <w:r w:rsidR="005D6F6C">
                            <w:rPr>
                              <w:lang w:val="es-ES"/>
                            </w:rPr>
                            <w:tab/>
                          </w:r>
                          <w:r w:rsidR="005D6F6C">
                            <w:rPr>
                              <w:lang w:val="es-ES"/>
                            </w:rPr>
                            <w:tab/>
                          </w:r>
                          <w:r w:rsidR="005D6F6C" w:rsidRPr="005D6F6C">
                            <w:rPr>
                              <w:color w:val="7E97AD" w:themeColor="accent1"/>
                              <w:sz w:val="20"/>
                              <w:lang w:val="es-ES"/>
                            </w:rPr>
                            <w:t xml:space="preserve"> </w:t>
                          </w:r>
                          <w:r w:rsidR="005D6F6C" w:rsidRPr="00714CE5">
                            <w:rPr>
                              <w:color w:val="7E97AD" w:themeColor="accent1"/>
                              <w:sz w:val="20"/>
                              <w:lang w:val="es-ES"/>
                            </w:rPr>
                            <w:t>Versión 1.1</w:t>
                          </w:r>
                        </w:p>
                      </w:txbxContent>
                    </v:textbox>
                    <w10:wrap anchorx="page" anchory="page"/>
                  </v:shape>
                </w:pict>
              </mc:Fallback>
            </mc:AlternateContent>
          </w:r>
          <w:r w:rsidRPr="003435E5">
            <w:rPr>
              <w:lang w:val="es-ES"/>
            </w:rPr>
            <w:br w:type="page"/>
          </w:r>
        </w:p>
      </w:sdtContent>
    </w:sdt>
    <w:sdt>
      <w:sdtPr>
        <w:rPr>
          <w:sz w:val="20"/>
        </w:rPr>
        <w:id w:val="1866023298"/>
        <w:docPartObj>
          <w:docPartGallery w:val="Table of Contents"/>
          <w:docPartUnique/>
        </w:docPartObj>
      </w:sdtPr>
      <w:sdtEndPr>
        <w:rPr>
          <w:b/>
          <w:bCs/>
          <w:noProof/>
        </w:rPr>
      </w:sdtEndPr>
      <w:sdtContent>
        <w:p w:rsidR="00F748B7" w:rsidRPr="00F128D5" w:rsidRDefault="00EC73D6">
          <w:pPr>
            <w:pStyle w:val="TtulodeTDC"/>
            <w:rPr>
              <w:lang w:val="es-ES"/>
            </w:rPr>
          </w:pPr>
          <w:r w:rsidRPr="00F128D5">
            <w:rPr>
              <w:rFonts w:ascii="Cambria" w:hAnsi="Cambria"/>
              <w:color w:val="595959"/>
              <w:lang w:val="es-ES"/>
            </w:rPr>
            <w:t>Contenido</w:t>
          </w:r>
        </w:p>
        <w:p w:rsidR="005D6F6C" w:rsidRDefault="00EC73D6">
          <w:pPr>
            <w:pStyle w:val="TDC1"/>
            <w:rPr>
              <w:rFonts w:eastAsiaTheme="minorEastAsia"/>
              <w:color w:val="auto"/>
              <w:kern w:val="0"/>
              <w:szCs w:val="22"/>
              <w:lang w:eastAsia="es-AR"/>
            </w:rPr>
          </w:pPr>
          <w:r w:rsidRPr="00F128D5">
            <w:rPr>
              <w:lang w:val="es-ES"/>
            </w:rPr>
            <w:fldChar w:fldCharType="begin"/>
          </w:r>
          <w:r w:rsidRPr="00F128D5">
            <w:rPr>
              <w:lang w:val="es-ES"/>
            </w:rPr>
            <w:instrText xml:space="preserve"> TOC \o "1-1" \h \z \u </w:instrText>
          </w:r>
          <w:r w:rsidRPr="00F128D5">
            <w:rPr>
              <w:lang w:val="es-ES"/>
            </w:rPr>
            <w:fldChar w:fldCharType="separate"/>
          </w:r>
          <w:hyperlink w:anchor="_Toc449604379" w:history="1">
            <w:r w:rsidR="005D6F6C" w:rsidRPr="00885498">
              <w:rPr>
                <w:rStyle w:val="Hipervnculo"/>
                <w:rFonts w:ascii="Cambria" w:hAnsi="Cambria"/>
                <w:lang w:val="es-ES"/>
              </w:rPr>
              <w:t>Información del Documento</w:t>
            </w:r>
            <w:r w:rsidR="005D6F6C">
              <w:rPr>
                <w:webHidden/>
              </w:rPr>
              <w:tab/>
            </w:r>
            <w:r w:rsidR="005D6F6C">
              <w:rPr>
                <w:webHidden/>
              </w:rPr>
              <w:fldChar w:fldCharType="begin"/>
            </w:r>
            <w:r w:rsidR="005D6F6C">
              <w:rPr>
                <w:webHidden/>
              </w:rPr>
              <w:instrText xml:space="preserve"> PAGEREF _Toc449604379 \h </w:instrText>
            </w:r>
            <w:r w:rsidR="005D6F6C">
              <w:rPr>
                <w:webHidden/>
              </w:rPr>
            </w:r>
            <w:r w:rsidR="005D6F6C">
              <w:rPr>
                <w:webHidden/>
              </w:rPr>
              <w:fldChar w:fldCharType="separate"/>
            </w:r>
            <w:r w:rsidR="005D6F6C">
              <w:rPr>
                <w:webHidden/>
              </w:rPr>
              <w:t>1</w:t>
            </w:r>
            <w:r w:rsidR="005D6F6C">
              <w:rPr>
                <w:webHidden/>
              </w:rPr>
              <w:fldChar w:fldCharType="end"/>
            </w:r>
          </w:hyperlink>
        </w:p>
        <w:p w:rsidR="005D6F6C" w:rsidRDefault="005D6F6C">
          <w:pPr>
            <w:pStyle w:val="TDC1"/>
            <w:rPr>
              <w:rFonts w:eastAsiaTheme="minorEastAsia"/>
              <w:color w:val="auto"/>
              <w:kern w:val="0"/>
              <w:szCs w:val="22"/>
              <w:lang w:eastAsia="es-AR"/>
            </w:rPr>
          </w:pPr>
          <w:hyperlink w:anchor="_Toc449604380" w:history="1">
            <w:r w:rsidRPr="00885498">
              <w:rPr>
                <w:rStyle w:val="Hipervnculo"/>
                <w:rFonts w:ascii="Cambria" w:hAnsi="Cambria"/>
                <w:lang w:val="es-ES"/>
              </w:rPr>
              <w:t>Información de la Entrevista</w:t>
            </w:r>
            <w:r>
              <w:rPr>
                <w:webHidden/>
              </w:rPr>
              <w:tab/>
            </w:r>
            <w:r>
              <w:rPr>
                <w:webHidden/>
              </w:rPr>
              <w:fldChar w:fldCharType="begin"/>
            </w:r>
            <w:r>
              <w:rPr>
                <w:webHidden/>
              </w:rPr>
              <w:instrText xml:space="preserve"> PAGEREF _Toc449604380 \h </w:instrText>
            </w:r>
            <w:r>
              <w:rPr>
                <w:webHidden/>
              </w:rPr>
            </w:r>
            <w:r>
              <w:rPr>
                <w:webHidden/>
              </w:rPr>
              <w:fldChar w:fldCharType="separate"/>
            </w:r>
            <w:r>
              <w:rPr>
                <w:webHidden/>
              </w:rPr>
              <w:t>2</w:t>
            </w:r>
            <w:r>
              <w:rPr>
                <w:webHidden/>
              </w:rPr>
              <w:fldChar w:fldCharType="end"/>
            </w:r>
          </w:hyperlink>
        </w:p>
        <w:p w:rsidR="005D6F6C" w:rsidRDefault="005D6F6C">
          <w:pPr>
            <w:pStyle w:val="TDC1"/>
            <w:rPr>
              <w:rFonts w:eastAsiaTheme="minorEastAsia"/>
              <w:color w:val="auto"/>
              <w:kern w:val="0"/>
              <w:szCs w:val="22"/>
              <w:lang w:eastAsia="es-AR"/>
            </w:rPr>
          </w:pPr>
          <w:hyperlink w:anchor="_Toc449604381" w:history="1">
            <w:r w:rsidRPr="00885498">
              <w:rPr>
                <w:rStyle w:val="Hipervnculo"/>
                <w:rFonts w:ascii="Cambria" w:hAnsi="Cambria"/>
                <w:lang w:val="es-ES"/>
              </w:rPr>
              <w:t>Cuestionario de la Entrevista</w:t>
            </w:r>
            <w:r>
              <w:rPr>
                <w:webHidden/>
              </w:rPr>
              <w:tab/>
            </w:r>
            <w:r>
              <w:rPr>
                <w:webHidden/>
              </w:rPr>
              <w:fldChar w:fldCharType="begin"/>
            </w:r>
            <w:r>
              <w:rPr>
                <w:webHidden/>
              </w:rPr>
              <w:instrText xml:space="preserve"> PAGEREF _Toc449604381 \h </w:instrText>
            </w:r>
            <w:r>
              <w:rPr>
                <w:webHidden/>
              </w:rPr>
            </w:r>
            <w:r>
              <w:rPr>
                <w:webHidden/>
              </w:rPr>
              <w:fldChar w:fldCharType="separate"/>
            </w:r>
            <w:r>
              <w:rPr>
                <w:webHidden/>
              </w:rPr>
              <w:t>3</w:t>
            </w:r>
            <w:r>
              <w:rPr>
                <w:webHidden/>
              </w:rPr>
              <w:fldChar w:fldCharType="end"/>
            </w:r>
          </w:hyperlink>
        </w:p>
        <w:p w:rsidR="005D6F6C" w:rsidRDefault="005D6F6C">
          <w:pPr>
            <w:pStyle w:val="TDC1"/>
            <w:rPr>
              <w:rFonts w:eastAsiaTheme="minorEastAsia"/>
              <w:color w:val="auto"/>
              <w:kern w:val="0"/>
              <w:szCs w:val="22"/>
              <w:lang w:eastAsia="es-AR"/>
            </w:rPr>
          </w:pPr>
          <w:hyperlink w:anchor="_Toc449604382" w:history="1">
            <w:r w:rsidRPr="00885498">
              <w:rPr>
                <w:rStyle w:val="Hipervnculo"/>
                <w:rFonts w:ascii="Cambria" w:hAnsi="Cambria"/>
                <w:lang w:val="es-ES"/>
              </w:rPr>
              <w:t>Resultados de la Entrevista</w:t>
            </w:r>
            <w:r>
              <w:rPr>
                <w:webHidden/>
              </w:rPr>
              <w:tab/>
            </w:r>
            <w:r>
              <w:rPr>
                <w:webHidden/>
              </w:rPr>
              <w:fldChar w:fldCharType="begin"/>
            </w:r>
            <w:r>
              <w:rPr>
                <w:webHidden/>
              </w:rPr>
              <w:instrText xml:space="preserve"> PAGEREF _Toc449604382 \h </w:instrText>
            </w:r>
            <w:r>
              <w:rPr>
                <w:webHidden/>
              </w:rPr>
            </w:r>
            <w:r>
              <w:rPr>
                <w:webHidden/>
              </w:rPr>
              <w:fldChar w:fldCharType="separate"/>
            </w:r>
            <w:r>
              <w:rPr>
                <w:webHidden/>
              </w:rPr>
              <w:t>5</w:t>
            </w:r>
            <w:r>
              <w:rPr>
                <w:webHidden/>
              </w:rPr>
              <w:fldChar w:fldCharType="end"/>
            </w:r>
          </w:hyperlink>
        </w:p>
        <w:p w:rsidR="005D6F6C" w:rsidRDefault="005D6F6C">
          <w:pPr>
            <w:pStyle w:val="TDC1"/>
            <w:rPr>
              <w:rFonts w:eastAsiaTheme="minorEastAsia"/>
              <w:color w:val="auto"/>
              <w:kern w:val="0"/>
              <w:szCs w:val="22"/>
              <w:lang w:eastAsia="es-AR"/>
            </w:rPr>
          </w:pPr>
          <w:hyperlink w:anchor="_Toc449604383" w:history="1">
            <w:r w:rsidRPr="00885498">
              <w:rPr>
                <w:rStyle w:val="Hipervnculo"/>
                <w:rFonts w:ascii="Cambria" w:hAnsi="Cambria"/>
                <w:lang w:val="es-ES"/>
              </w:rPr>
              <w:t>Documentos referenciados</w:t>
            </w:r>
            <w:r>
              <w:rPr>
                <w:webHidden/>
              </w:rPr>
              <w:tab/>
            </w:r>
            <w:r>
              <w:rPr>
                <w:webHidden/>
              </w:rPr>
              <w:fldChar w:fldCharType="begin"/>
            </w:r>
            <w:r>
              <w:rPr>
                <w:webHidden/>
              </w:rPr>
              <w:instrText xml:space="preserve"> PAGEREF _Toc449604383 \h </w:instrText>
            </w:r>
            <w:r>
              <w:rPr>
                <w:webHidden/>
              </w:rPr>
            </w:r>
            <w:r>
              <w:rPr>
                <w:webHidden/>
              </w:rPr>
              <w:fldChar w:fldCharType="separate"/>
            </w:r>
            <w:r>
              <w:rPr>
                <w:webHidden/>
              </w:rPr>
              <w:t>6</w:t>
            </w:r>
            <w:r>
              <w:rPr>
                <w:webHidden/>
              </w:rPr>
              <w:fldChar w:fldCharType="end"/>
            </w:r>
          </w:hyperlink>
        </w:p>
        <w:p w:rsidR="005D6F6C" w:rsidRDefault="005D6F6C">
          <w:pPr>
            <w:pStyle w:val="TDC1"/>
            <w:rPr>
              <w:rFonts w:eastAsiaTheme="minorEastAsia"/>
              <w:color w:val="auto"/>
              <w:kern w:val="0"/>
              <w:szCs w:val="22"/>
              <w:lang w:eastAsia="es-AR"/>
            </w:rPr>
          </w:pPr>
          <w:hyperlink w:anchor="_Toc449604384" w:history="1">
            <w:r w:rsidRPr="00885498">
              <w:rPr>
                <w:rStyle w:val="Hipervnculo"/>
                <w:rFonts w:ascii="Cambria" w:hAnsi="Cambria"/>
                <w:lang w:val="es-ES"/>
              </w:rPr>
              <w:t>Información de contacto</w:t>
            </w:r>
            <w:r>
              <w:rPr>
                <w:webHidden/>
              </w:rPr>
              <w:tab/>
            </w:r>
            <w:r>
              <w:rPr>
                <w:webHidden/>
              </w:rPr>
              <w:fldChar w:fldCharType="begin"/>
            </w:r>
            <w:r>
              <w:rPr>
                <w:webHidden/>
              </w:rPr>
              <w:instrText xml:space="preserve"> PAGEREF _Toc449604384 \h </w:instrText>
            </w:r>
            <w:r>
              <w:rPr>
                <w:webHidden/>
              </w:rPr>
            </w:r>
            <w:r>
              <w:rPr>
                <w:webHidden/>
              </w:rPr>
              <w:fldChar w:fldCharType="separate"/>
            </w:r>
            <w:r>
              <w:rPr>
                <w:webHidden/>
              </w:rPr>
              <w:t>8</w:t>
            </w:r>
            <w:r>
              <w:rPr>
                <w:webHidden/>
              </w:rPr>
              <w:fldChar w:fldCharType="end"/>
            </w:r>
          </w:hyperlink>
        </w:p>
        <w:p w:rsidR="00F748B7" w:rsidRDefault="00EC73D6">
          <w:pPr>
            <w:rPr>
              <w:b/>
              <w:bCs/>
              <w:noProof/>
            </w:rPr>
          </w:pPr>
          <w:r w:rsidRPr="00F128D5">
            <w:rPr>
              <w:lang w:val="es-ES"/>
            </w:rPr>
            <w:fldChar w:fldCharType="end"/>
          </w:r>
        </w:p>
      </w:sdtContent>
    </w:sdt>
    <w:p w:rsidR="00F748B7" w:rsidRDefault="00F748B7">
      <w:pPr>
        <w:sectPr w:rsidR="00F748B7">
          <w:headerReference w:type="default" r:id="rId14"/>
          <w:pgSz w:w="12240" w:h="15840" w:code="1"/>
          <w:pgMar w:top="2520" w:right="1512" w:bottom="1800" w:left="1512" w:header="1080" w:footer="720" w:gutter="0"/>
          <w:pgNumType w:start="0"/>
          <w:cols w:space="720"/>
          <w:titlePg/>
          <w:docGrid w:linePitch="360"/>
        </w:sectPr>
      </w:pPr>
    </w:p>
    <w:p w:rsidR="005D6F6C" w:rsidRPr="00CC1251" w:rsidRDefault="005D6F6C" w:rsidP="005D6F6C">
      <w:pPr>
        <w:pStyle w:val="Ttulo1"/>
        <w:jc w:val="both"/>
        <w:rPr>
          <w:u w:val="single"/>
          <w:lang w:val="es-ES"/>
        </w:rPr>
      </w:pPr>
      <w:bookmarkStart w:id="0" w:name="_Toc449604125"/>
      <w:bookmarkStart w:id="1" w:name="_Toc449604379"/>
      <w:r>
        <w:rPr>
          <w:rFonts w:ascii="Cambria" w:hAnsi="Cambria"/>
          <w:color w:val="595959"/>
          <w:lang w:val="es-ES"/>
        </w:rPr>
        <w:lastRenderedPageBreak/>
        <w:t>Información del Documento</w:t>
      </w:r>
      <w:bookmarkEnd w:id="0"/>
      <w:bookmarkEnd w:id="1"/>
    </w:p>
    <w:p w:rsidR="00F46573" w:rsidRPr="00F128D5" w:rsidRDefault="00F46573" w:rsidP="00F46573">
      <w:pPr>
        <w:pStyle w:val="Ttulo2"/>
        <w:jc w:val="both"/>
        <w:rPr>
          <w:lang w:val="es-ES"/>
        </w:rPr>
      </w:pPr>
      <w:bookmarkStart w:id="2" w:name="_Toc449604380"/>
      <w:r>
        <w:rPr>
          <w:rFonts w:ascii="Calibri" w:hAnsi="Calibri"/>
          <w:color w:val="577188"/>
          <w:lang w:val="es-ES"/>
        </w:rPr>
        <w:t>VERSION 1.0</w:t>
      </w:r>
    </w:p>
    <w:p w:rsidR="00F46573" w:rsidRDefault="00F46573" w:rsidP="00F46573">
      <w:pPr>
        <w:jc w:val="both"/>
        <w:rPr>
          <w:lang w:val="es-ES"/>
        </w:rPr>
      </w:pPr>
      <w:r>
        <w:rPr>
          <w:lang w:val="es-ES"/>
        </w:rPr>
        <w:tab/>
        <w:t xml:space="preserve">Versión inicial del documento. </w:t>
      </w:r>
    </w:p>
    <w:p w:rsidR="00F46573" w:rsidRPr="00F128D5" w:rsidRDefault="00F46573" w:rsidP="00F46573">
      <w:pPr>
        <w:pStyle w:val="Ttulo2"/>
        <w:jc w:val="both"/>
        <w:rPr>
          <w:lang w:val="es-ES"/>
        </w:rPr>
      </w:pPr>
      <w:r>
        <w:rPr>
          <w:rFonts w:ascii="Calibri" w:hAnsi="Calibri"/>
          <w:color w:val="577188"/>
          <w:lang w:val="es-ES"/>
        </w:rPr>
        <w:t>VERSION 1.1</w:t>
      </w:r>
    </w:p>
    <w:p w:rsidR="00F46573" w:rsidRPr="00CC1251" w:rsidRDefault="00F46573" w:rsidP="00F46573">
      <w:pPr>
        <w:jc w:val="both"/>
        <w:rPr>
          <w:lang w:val="es-ES"/>
        </w:rPr>
      </w:pPr>
      <w:r>
        <w:rPr>
          <w:lang w:val="es-ES"/>
        </w:rPr>
        <w:tab/>
      </w:r>
      <w:r w:rsidR="00572DAA">
        <w:rPr>
          <w:lang w:val="es-ES"/>
        </w:rPr>
        <w:t>Actualización del formato del documento. Eliminación de la marca de agua en las páginas del mismo por generar molestias en la lectura del contenido. Rediseño del encabezado de página con la inserción del logo en él. Adición de la sección “Información del Documento” para especificar los detalles de las versiones del documento. Inserción de la versión del documento y reemplazo de la palabra “CouchInn” por el logo de la empresa en la portada del mismo. Actualización de la fecha del documento.</w:t>
      </w:r>
      <w:bookmarkStart w:id="3" w:name="_GoBack"/>
      <w:bookmarkEnd w:id="3"/>
    </w:p>
    <w:p w:rsidR="00F748B7" w:rsidRPr="00F128D5" w:rsidRDefault="00FA2D5F" w:rsidP="00605A98">
      <w:pPr>
        <w:pStyle w:val="Ttulo1"/>
        <w:jc w:val="both"/>
        <w:rPr>
          <w:lang w:val="es-ES"/>
        </w:rPr>
      </w:pPr>
      <w:r>
        <w:rPr>
          <w:rFonts w:ascii="Cambria" w:hAnsi="Cambria"/>
          <w:color w:val="595959"/>
          <w:lang w:val="es-ES"/>
        </w:rPr>
        <w:lastRenderedPageBreak/>
        <w:t>Información de la Entrevista</w:t>
      </w:r>
      <w:bookmarkEnd w:id="2"/>
    </w:p>
    <w:p w:rsidR="00F748B7" w:rsidRPr="00F128D5" w:rsidRDefault="00FA2D5F" w:rsidP="00605A98">
      <w:pPr>
        <w:pStyle w:val="Ttulo2"/>
        <w:jc w:val="both"/>
        <w:rPr>
          <w:lang w:val="es-ES"/>
        </w:rPr>
      </w:pPr>
      <w:r>
        <w:rPr>
          <w:rFonts w:ascii="Calibri" w:hAnsi="Calibri"/>
          <w:color w:val="577188"/>
          <w:lang w:val="es-ES"/>
        </w:rPr>
        <w:t>Preparada por</w:t>
      </w:r>
    </w:p>
    <w:p w:rsidR="00F748B7" w:rsidRPr="00F128D5" w:rsidRDefault="00FA2D5F" w:rsidP="00605A98">
      <w:pPr>
        <w:jc w:val="both"/>
        <w:rPr>
          <w:lang w:val="es-ES"/>
        </w:rPr>
      </w:pPr>
      <w:r>
        <w:rPr>
          <w:lang w:val="es-ES"/>
        </w:rPr>
        <w:t>Luis Armando Gutierrez, Eliana Denisse Isas y Alejo Javier Marin Iparraguirre, todos miembros del Grupo 04.</w:t>
      </w:r>
    </w:p>
    <w:p w:rsidR="00F748B7" w:rsidRPr="00F128D5" w:rsidRDefault="00FA2D5F" w:rsidP="00605A98">
      <w:pPr>
        <w:pStyle w:val="Ttulo2"/>
        <w:jc w:val="both"/>
        <w:rPr>
          <w:lang w:val="es-ES"/>
        </w:rPr>
      </w:pPr>
      <w:r>
        <w:rPr>
          <w:rFonts w:ascii="Calibri" w:hAnsi="Calibri"/>
          <w:color w:val="577188"/>
          <w:lang w:val="es-ES"/>
        </w:rPr>
        <w:t>Fecha de preparación</w:t>
      </w:r>
    </w:p>
    <w:p w:rsidR="00F748B7" w:rsidRPr="00F128D5" w:rsidRDefault="00560547" w:rsidP="00605A98">
      <w:pPr>
        <w:jc w:val="both"/>
        <w:rPr>
          <w:lang w:val="es-ES"/>
        </w:rPr>
      </w:pPr>
      <w:r>
        <w:rPr>
          <w:lang w:val="es-ES"/>
        </w:rPr>
        <w:t>26 de Marzo del 2016</w:t>
      </w:r>
    </w:p>
    <w:p w:rsidR="00F748B7" w:rsidRPr="00F128D5" w:rsidRDefault="00E05FE7" w:rsidP="00605A98">
      <w:pPr>
        <w:pStyle w:val="Ttulo2"/>
        <w:jc w:val="both"/>
        <w:rPr>
          <w:lang w:val="es-ES"/>
        </w:rPr>
      </w:pPr>
      <w:r>
        <w:rPr>
          <w:rFonts w:ascii="Calibri" w:hAnsi="Calibri"/>
          <w:color w:val="577188"/>
          <w:lang w:val="es-ES"/>
        </w:rPr>
        <w:t>Fase actual del proyecto</w:t>
      </w:r>
    </w:p>
    <w:p w:rsidR="00F748B7" w:rsidRPr="00F128D5" w:rsidRDefault="00E05FE7" w:rsidP="00605A98">
      <w:pPr>
        <w:jc w:val="both"/>
        <w:rPr>
          <w:lang w:val="es-ES"/>
        </w:rPr>
      </w:pPr>
      <w:r>
        <w:rPr>
          <w:lang w:val="es-ES"/>
        </w:rPr>
        <w:t xml:space="preserve">Fase inicial – </w:t>
      </w:r>
      <w:proofErr w:type="spellStart"/>
      <w:r>
        <w:rPr>
          <w:lang w:val="es-ES"/>
        </w:rPr>
        <w:t>Elicitación</w:t>
      </w:r>
      <w:proofErr w:type="spellEnd"/>
      <w:r>
        <w:rPr>
          <w:lang w:val="es-ES"/>
        </w:rPr>
        <w:t xml:space="preserve"> de Requerimientos</w:t>
      </w:r>
    </w:p>
    <w:p w:rsidR="00F748B7" w:rsidRPr="00F128D5" w:rsidRDefault="00E05FE7" w:rsidP="00605A98">
      <w:pPr>
        <w:pStyle w:val="Ttulo2"/>
        <w:jc w:val="both"/>
        <w:rPr>
          <w:lang w:val="es-ES"/>
        </w:rPr>
      </w:pPr>
      <w:r>
        <w:rPr>
          <w:rFonts w:ascii="Calibri" w:hAnsi="Calibri"/>
          <w:color w:val="577188"/>
          <w:lang w:val="es-ES"/>
        </w:rPr>
        <w:t>Documentos referenciados</w:t>
      </w:r>
    </w:p>
    <w:p w:rsidR="00F748B7" w:rsidRDefault="00E05FE7" w:rsidP="00605A98">
      <w:pPr>
        <w:jc w:val="both"/>
        <w:rPr>
          <w:spacing w:val="-2"/>
          <w:lang w:val="es-ES"/>
        </w:rPr>
      </w:pPr>
      <w:r>
        <w:rPr>
          <w:spacing w:val="-2"/>
          <w:lang w:val="es-ES"/>
        </w:rPr>
        <w:t>Se adjunta contenido y formato original de la entrevista realizada.</w:t>
      </w:r>
    </w:p>
    <w:p w:rsidR="00E05FE7" w:rsidRPr="00F128D5" w:rsidRDefault="00E05FE7" w:rsidP="00605A98">
      <w:pPr>
        <w:pStyle w:val="Ttulo2"/>
        <w:jc w:val="both"/>
        <w:rPr>
          <w:lang w:val="es-ES"/>
        </w:rPr>
      </w:pPr>
      <w:r>
        <w:rPr>
          <w:rFonts w:ascii="Calibri" w:hAnsi="Calibri"/>
          <w:color w:val="577188"/>
          <w:lang w:val="es-ES"/>
        </w:rPr>
        <w:t>Lugar de la entrevista</w:t>
      </w:r>
    </w:p>
    <w:p w:rsidR="00E05FE7" w:rsidRDefault="00E05FE7" w:rsidP="00605A98">
      <w:pPr>
        <w:jc w:val="both"/>
        <w:rPr>
          <w:spacing w:val="-2"/>
          <w:lang w:val="es-ES"/>
        </w:rPr>
      </w:pPr>
      <w:r>
        <w:rPr>
          <w:spacing w:val="-2"/>
          <w:lang w:val="es-ES"/>
        </w:rPr>
        <w:t>Entrevista realizada a través de correo electrónico.</w:t>
      </w:r>
    </w:p>
    <w:p w:rsidR="00E05FE7" w:rsidRPr="00F128D5" w:rsidRDefault="00E05FE7" w:rsidP="00605A98">
      <w:pPr>
        <w:pStyle w:val="Ttulo2"/>
        <w:jc w:val="both"/>
        <w:rPr>
          <w:lang w:val="es-ES"/>
        </w:rPr>
      </w:pPr>
      <w:r>
        <w:rPr>
          <w:rFonts w:ascii="Calibri" w:hAnsi="Calibri"/>
          <w:color w:val="577188"/>
          <w:lang w:val="es-ES"/>
        </w:rPr>
        <w:t>Fecha de la entrevista</w:t>
      </w:r>
    </w:p>
    <w:p w:rsidR="00E05FE7" w:rsidRDefault="00E05FE7" w:rsidP="00605A98">
      <w:pPr>
        <w:jc w:val="both"/>
        <w:rPr>
          <w:spacing w:val="-2"/>
          <w:lang w:val="es-ES"/>
        </w:rPr>
      </w:pPr>
      <w:r>
        <w:rPr>
          <w:spacing w:val="-2"/>
          <w:lang w:val="es-ES"/>
        </w:rPr>
        <w:t>La entrevista fue enviada el mismo día de la preparación y fue respondida el día 2</w:t>
      </w:r>
      <w:r w:rsidR="00560547">
        <w:rPr>
          <w:spacing w:val="-2"/>
          <w:lang w:val="es-ES"/>
        </w:rPr>
        <w:t>8</w:t>
      </w:r>
      <w:r>
        <w:rPr>
          <w:spacing w:val="-2"/>
          <w:lang w:val="es-ES"/>
        </w:rPr>
        <w:t xml:space="preserve"> de Marzo del 2016.</w:t>
      </w:r>
    </w:p>
    <w:p w:rsidR="00E05FE7" w:rsidRPr="00F128D5" w:rsidRDefault="00E05FE7" w:rsidP="00605A98">
      <w:pPr>
        <w:pStyle w:val="Ttulo2"/>
        <w:jc w:val="both"/>
        <w:rPr>
          <w:lang w:val="es-ES"/>
        </w:rPr>
      </w:pPr>
      <w:r>
        <w:rPr>
          <w:rFonts w:ascii="Calibri" w:hAnsi="Calibri"/>
          <w:color w:val="577188"/>
          <w:lang w:val="es-ES"/>
        </w:rPr>
        <w:t>Hora y duración de la entrevista</w:t>
      </w:r>
    </w:p>
    <w:p w:rsidR="00E05FE7" w:rsidRDefault="00E05FE7" w:rsidP="00605A98">
      <w:pPr>
        <w:jc w:val="both"/>
        <w:rPr>
          <w:spacing w:val="-2"/>
          <w:lang w:val="es-ES"/>
        </w:rPr>
      </w:pPr>
      <w:r>
        <w:rPr>
          <w:spacing w:val="-2"/>
          <w:lang w:val="es-ES"/>
        </w:rPr>
        <w:t>La respuesta de la entrevista fue recibida a las 13:00 horas.</w:t>
      </w:r>
    </w:p>
    <w:p w:rsidR="00E05FE7" w:rsidRPr="00F128D5" w:rsidRDefault="00E05FE7" w:rsidP="00605A98">
      <w:pPr>
        <w:pStyle w:val="Ttulo2"/>
        <w:jc w:val="both"/>
        <w:rPr>
          <w:lang w:val="es-ES"/>
        </w:rPr>
      </w:pPr>
      <w:r>
        <w:rPr>
          <w:rFonts w:ascii="Calibri" w:hAnsi="Calibri"/>
          <w:color w:val="577188"/>
          <w:lang w:val="es-ES"/>
        </w:rPr>
        <w:t>Entrevistado</w:t>
      </w:r>
    </w:p>
    <w:p w:rsidR="00E05FE7" w:rsidRDefault="00E05FE7" w:rsidP="00605A98">
      <w:pPr>
        <w:jc w:val="both"/>
        <w:rPr>
          <w:spacing w:val="-2"/>
          <w:lang w:val="es-ES"/>
        </w:rPr>
      </w:pPr>
      <w:r>
        <w:rPr>
          <w:spacing w:val="-2"/>
          <w:lang w:val="es-ES"/>
        </w:rPr>
        <w:t>Sr. Ariel Sobrado.</w:t>
      </w:r>
    </w:p>
    <w:p w:rsidR="00E05FE7" w:rsidRPr="00F128D5" w:rsidRDefault="00E05FE7" w:rsidP="00605A98">
      <w:pPr>
        <w:pStyle w:val="Ttulo2"/>
        <w:jc w:val="both"/>
        <w:rPr>
          <w:lang w:val="es-ES"/>
        </w:rPr>
      </w:pPr>
      <w:r>
        <w:rPr>
          <w:rFonts w:ascii="Calibri" w:hAnsi="Calibri"/>
          <w:color w:val="577188"/>
          <w:lang w:val="es-ES"/>
        </w:rPr>
        <w:t>Objetivo a lograr</w:t>
      </w:r>
    </w:p>
    <w:p w:rsidR="00E05FE7" w:rsidRPr="00FA2D5F" w:rsidRDefault="00560547" w:rsidP="00605A98">
      <w:pPr>
        <w:jc w:val="both"/>
        <w:rPr>
          <w:spacing w:val="-2"/>
          <w:lang w:val="es-ES"/>
        </w:rPr>
      </w:pPr>
      <w:r>
        <w:rPr>
          <w:spacing w:val="-2"/>
          <w:lang w:val="es-ES"/>
        </w:rPr>
        <w:t>Profundizar en los usuarios del sistema, sus actividades, las características particulares del sistema y el diseño del mismo.</w:t>
      </w:r>
    </w:p>
    <w:p w:rsidR="00F748B7" w:rsidRPr="00F128D5" w:rsidRDefault="00FA2D5F" w:rsidP="00605A98">
      <w:pPr>
        <w:pStyle w:val="Ttulo1"/>
        <w:jc w:val="both"/>
        <w:rPr>
          <w:lang w:val="es-ES"/>
        </w:rPr>
      </w:pPr>
      <w:bookmarkStart w:id="4" w:name="_Toc449604381"/>
      <w:r>
        <w:rPr>
          <w:rFonts w:ascii="Cambria" w:hAnsi="Cambria"/>
          <w:color w:val="595959"/>
          <w:lang w:val="es-ES"/>
        </w:rPr>
        <w:lastRenderedPageBreak/>
        <w:t>Cuestionario de la Entrevista</w:t>
      </w:r>
      <w:bookmarkEnd w:id="4"/>
    </w:p>
    <w:p w:rsidR="00C85F03" w:rsidRPr="0023068E" w:rsidRDefault="00C85F03" w:rsidP="00605A98">
      <w:pPr>
        <w:spacing w:line="240" w:lineRule="auto"/>
        <w:contextualSpacing/>
        <w:jc w:val="both"/>
        <w:rPr>
          <w:b/>
        </w:rPr>
      </w:pPr>
      <w:r w:rsidRPr="0023068E">
        <w:rPr>
          <w:b/>
        </w:rPr>
        <w:t xml:space="preserve">P: ¿Debe existir un sistema de </w:t>
      </w:r>
      <w:proofErr w:type="spellStart"/>
      <w:r w:rsidRPr="0023068E">
        <w:rPr>
          <w:b/>
        </w:rPr>
        <w:t>logueo</w:t>
      </w:r>
      <w:proofErr w:type="spellEnd"/>
      <w:r w:rsidRPr="0023068E">
        <w:rPr>
          <w:b/>
        </w:rPr>
        <w:t>?</w:t>
      </w:r>
    </w:p>
    <w:p w:rsidR="00C85F03" w:rsidRDefault="00C85F03" w:rsidP="00605A98">
      <w:pPr>
        <w:spacing w:line="240" w:lineRule="auto"/>
        <w:contextualSpacing/>
        <w:jc w:val="both"/>
      </w:pPr>
      <w:r>
        <w:t>R: Si.</w:t>
      </w:r>
    </w:p>
    <w:p w:rsidR="00C85F03" w:rsidRPr="0023068E" w:rsidRDefault="00C85F03" w:rsidP="00605A98">
      <w:pPr>
        <w:spacing w:line="240" w:lineRule="auto"/>
        <w:contextualSpacing/>
        <w:jc w:val="both"/>
        <w:rPr>
          <w:b/>
        </w:rPr>
      </w:pPr>
      <w:r w:rsidRPr="0023068E">
        <w:rPr>
          <w:b/>
        </w:rPr>
        <w:t>P: ¿Debe existir un sistema de registro de usuario?</w:t>
      </w:r>
    </w:p>
    <w:p w:rsidR="00C85F03" w:rsidRDefault="00C85F03" w:rsidP="00605A98">
      <w:pPr>
        <w:spacing w:line="240" w:lineRule="auto"/>
        <w:contextualSpacing/>
        <w:jc w:val="both"/>
      </w:pPr>
      <w:r>
        <w:t>R: Si.</w:t>
      </w:r>
    </w:p>
    <w:p w:rsidR="00C85F03" w:rsidRPr="0023068E" w:rsidRDefault="00C85F03" w:rsidP="00605A98">
      <w:pPr>
        <w:spacing w:line="240" w:lineRule="auto"/>
        <w:contextualSpacing/>
        <w:jc w:val="both"/>
        <w:rPr>
          <w:b/>
        </w:rPr>
      </w:pPr>
      <w:r w:rsidRPr="0023068E">
        <w:rPr>
          <w:b/>
        </w:rPr>
        <w:t>P: ¿El usuario registrado puede ser un "viajante" como un "anfitrión"?</w:t>
      </w:r>
    </w:p>
    <w:p w:rsidR="00C85F03" w:rsidRDefault="00C85F03" w:rsidP="00605A98">
      <w:pPr>
        <w:spacing w:line="240" w:lineRule="auto"/>
        <w:contextualSpacing/>
        <w:jc w:val="both"/>
      </w:pPr>
      <w:r>
        <w:t>R: Si.</w:t>
      </w:r>
    </w:p>
    <w:p w:rsidR="00C85F03" w:rsidRPr="0023068E" w:rsidRDefault="00C85F03" w:rsidP="00605A98">
      <w:pPr>
        <w:spacing w:line="240" w:lineRule="auto"/>
        <w:contextualSpacing/>
        <w:jc w:val="both"/>
        <w:rPr>
          <w:b/>
        </w:rPr>
      </w:pPr>
      <w:r w:rsidRPr="0023068E">
        <w:rPr>
          <w:b/>
        </w:rPr>
        <w:t xml:space="preserve">P: ¿Debe mostrarse en el sistema la oportunidad de "viajar" y de "ofrecer residencia" a los usuarios no </w:t>
      </w:r>
      <w:proofErr w:type="spellStart"/>
      <w:r w:rsidRPr="0023068E">
        <w:rPr>
          <w:b/>
        </w:rPr>
        <w:t>logueados</w:t>
      </w:r>
      <w:proofErr w:type="spellEnd"/>
      <w:r w:rsidRPr="0023068E">
        <w:rPr>
          <w:b/>
        </w:rPr>
        <w:t xml:space="preserve">? En caso afirmativo, si alguno accede a estas opciones, ¿Se les exigiría un </w:t>
      </w:r>
      <w:proofErr w:type="spellStart"/>
      <w:r w:rsidRPr="0023068E">
        <w:rPr>
          <w:b/>
        </w:rPr>
        <w:t>logueo</w:t>
      </w:r>
      <w:proofErr w:type="spellEnd"/>
      <w:r w:rsidRPr="0023068E">
        <w:rPr>
          <w:b/>
        </w:rPr>
        <w:t xml:space="preserve"> o registración?</w:t>
      </w:r>
    </w:p>
    <w:p w:rsidR="00C85F03" w:rsidRPr="0023068E" w:rsidRDefault="00C85F03" w:rsidP="00605A98">
      <w:pPr>
        <w:spacing w:line="240" w:lineRule="auto"/>
        <w:contextualSpacing/>
        <w:jc w:val="both"/>
      </w:pPr>
      <w:r>
        <w:t xml:space="preserve">R: </w:t>
      </w:r>
      <w:r w:rsidRPr="0023068E">
        <w:t xml:space="preserve">Si, para poder reservar tiene que estar </w:t>
      </w:r>
      <w:proofErr w:type="spellStart"/>
      <w:r w:rsidRPr="0023068E">
        <w:t>logueado</w:t>
      </w:r>
      <w:proofErr w:type="spellEnd"/>
      <w:r>
        <w:t>.</w:t>
      </w:r>
    </w:p>
    <w:p w:rsidR="00C85F03" w:rsidRPr="0023068E" w:rsidRDefault="00C85F03" w:rsidP="00605A98">
      <w:pPr>
        <w:spacing w:line="240" w:lineRule="auto"/>
        <w:contextualSpacing/>
        <w:jc w:val="both"/>
        <w:rPr>
          <w:b/>
        </w:rPr>
      </w:pPr>
      <w:r w:rsidRPr="0023068E">
        <w:rPr>
          <w:b/>
        </w:rPr>
        <w:t>P: Hay una residencia ofrecida por el Usuario X. El Usuario Y decide ir a esa residencia. Hay que elegir en qué fecha realizar el hospedaje. ¿El usuario X ofrece la cantidad exacta de días y de que día a que día ofrece su residencia, y esto no se puede modificar? o ¿El usuario X ofrece un rango de días y el usuario Y elige de que día a que día quiere ir?</w:t>
      </w:r>
    </w:p>
    <w:p w:rsidR="00C85F03" w:rsidRPr="0023068E" w:rsidRDefault="00C85F03" w:rsidP="00605A98">
      <w:pPr>
        <w:spacing w:line="240" w:lineRule="auto"/>
        <w:contextualSpacing/>
        <w:jc w:val="both"/>
      </w:pPr>
      <w:r>
        <w:t>R: Si,</w:t>
      </w:r>
      <w:r w:rsidRPr="0023068E">
        <w:t xml:space="preserve"> son las reservas</w:t>
      </w:r>
      <w:r>
        <w:t>.</w:t>
      </w:r>
    </w:p>
    <w:p w:rsidR="00C85F03" w:rsidRPr="0023068E" w:rsidRDefault="00C85F03" w:rsidP="00605A98">
      <w:pPr>
        <w:spacing w:line="240" w:lineRule="auto"/>
        <w:contextualSpacing/>
        <w:jc w:val="both"/>
        <w:rPr>
          <w:b/>
        </w:rPr>
      </w:pPr>
      <w:r w:rsidRPr="0023068E">
        <w:rPr>
          <w:b/>
        </w:rPr>
        <w:t>P: El usuario que ofrece su residencia, ¿Tiene alguna restricción con la cantidad de vacantes que ofrece?</w:t>
      </w:r>
    </w:p>
    <w:p w:rsidR="00C85F03" w:rsidRPr="0023068E" w:rsidRDefault="00C85F03" w:rsidP="00605A98">
      <w:pPr>
        <w:spacing w:line="240" w:lineRule="auto"/>
        <w:contextualSpacing/>
        <w:jc w:val="both"/>
      </w:pPr>
      <w:r>
        <w:t>R: Si.</w:t>
      </w:r>
    </w:p>
    <w:p w:rsidR="00C85F03" w:rsidRPr="0023068E" w:rsidRDefault="00C85F03" w:rsidP="00605A98">
      <w:pPr>
        <w:spacing w:line="240" w:lineRule="auto"/>
        <w:contextualSpacing/>
        <w:jc w:val="both"/>
        <w:rPr>
          <w:b/>
        </w:rPr>
      </w:pPr>
      <w:r w:rsidRPr="0023068E">
        <w:rPr>
          <w:b/>
        </w:rPr>
        <w:t>P: ¿Debe haber un filtro para las residencias ofrecidas? En caso afirmativo, ¿Por qué criterios debería ser fundamental filtrar? ¿Lugar, fecha, precio, vacantes, habitaciones, características (con baño, con ducha, con agua caliente, con desayuno, etc.)?</w:t>
      </w:r>
    </w:p>
    <w:p w:rsidR="00C85F03" w:rsidRPr="0023068E" w:rsidRDefault="00C85F03" w:rsidP="00605A98">
      <w:pPr>
        <w:spacing w:line="240" w:lineRule="auto"/>
        <w:contextualSpacing/>
        <w:jc w:val="both"/>
      </w:pPr>
      <w:r>
        <w:t>R: S</w:t>
      </w:r>
      <w:r w:rsidRPr="0023068E">
        <w:t>i,</w:t>
      </w:r>
      <w:r>
        <w:t xml:space="preserve"> se debe poder</w:t>
      </w:r>
      <w:r w:rsidRPr="0023068E">
        <w:t xml:space="preserve"> buscar por características de la propiedad, lugar, precio, y todo lo que agregaste ahí</w:t>
      </w:r>
      <w:r>
        <w:t>.</w:t>
      </w:r>
    </w:p>
    <w:p w:rsidR="00C85F03" w:rsidRPr="0023068E" w:rsidRDefault="00C85F03" w:rsidP="00605A98">
      <w:pPr>
        <w:spacing w:line="240" w:lineRule="auto"/>
        <w:contextualSpacing/>
        <w:jc w:val="both"/>
        <w:rPr>
          <w:b/>
        </w:rPr>
      </w:pPr>
      <w:r w:rsidRPr="0023068E">
        <w:rPr>
          <w:b/>
        </w:rPr>
        <w:t>P: ¿El buscador debería encontrar publicaciones por palabras claves y/o usuarios?</w:t>
      </w:r>
    </w:p>
    <w:p w:rsidR="00C85F03" w:rsidRPr="0023068E" w:rsidRDefault="00C85F03" w:rsidP="00605A98">
      <w:pPr>
        <w:spacing w:line="240" w:lineRule="auto"/>
        <w:contextualSpacing/>
        <w:jc w:val="both"/>
      </w:pPr>
      <w:r>
        <w:t xml:space="preserve">R: Por palabras claves </w:t>
      </w:r>
      <w:proofErr w:type="spellStart"/>
      <w:r>
        <w:t>si</w:t>
      </w:r>
      <w:proofErr w:type="spellEnd"/>
      <w:r>
        <w:t>, pero por usuarios no.</w:t>
      </w:r>
    </w:p>
    <w:p w:rsidR="00C85F03" w:rsidRPr="0023068E" w:rsidRDefault="00C85F03" w:rsidP="00605A98">
      <w:pPr>
        <w:spacing w:line="240" w:lineRule="auto"/>
        <w:contextualSpacing/>
        <w:jc w:val="both"/>
        <w:rPr>
          <w:b/>
        </w:rPr>
      </w:pPr>
      <w:r w:rsidRPr="0023068E">
        <w:rPr>
          <w:b/>
        </w:rPr>
        <w:t>P: ¿Los usuarios deben tener perfiles públicos? En caso afirmativo, dichos perfiles, ¿Deben contener información del usuario, de las publicaciones activas y las publicaciones pasadas, y su reputación (</w:t>
      </w:r>
      <w:proofErr w:type="gramStart"/>
      <w:r w:rsidRPr="0023068E">
        <w:rPr>
          <w:b/>
        </w:rPr>
        <w:t>calificación como hospedados y hospedadores</w:t>
      </w:r>
      <w:proofErr w:type="gramEnd"/>
      <w:r w:rsidRPr="0023068E">
        <w:rPr>
          <w:b/>
        </w:rPr>
        <w:t>) y comentarios de experiencias con ellos por otros usuarios?</w:t>
      </w:r>
    </w:p>
    <w:p w:rsidR="00C85F03" w:rsidRPr="0023068E" w:rsidRDefault="00C85F03" w:rsidP="00605A98">
      <w:pPr>
        <w:spacing w:line="240" w:lineRule="auto"/>
        <w:contextualSpacing/>
        <w:jc w:val="both"/>
      </w:pPr>
      <w:r>
        <w:t xml:space="preserve">R: </w:t>
      </w:r>
      <w:r w:rsidRPr="0023068E">
        <w:t>Usuario anónimo</w:t>
      </w:r>
      <w:r>
        <w:t xml:space="preserve">, </w:t>
      </w:r>
      <w:r w:rsidRPr="0023068E">
        <w:t>usuario común</w:t>
      </w:r>
      <w:r>
        <w:t xml:space="preserve">, </w:t>
      </w:r>
      <w:r w:rsidRPr="0023068E">
        <w:t xml:space="preserve">usuario </w:t>
      </w:r>
      <w:r>
        <w:t xml:space="preserve">Premium y </w:t>
      </w:r>
      <w:r w:rsidRPr="0023068E">
        <w:t xml:space="preserve">usuario </w:t>
      </w:r>
      <w:proofErr w:type="spellStart"/>
      <w:r w:rsidRPr="0023068E">
        <w:t>admin</w:t>
      </w:r>
      <w:proofErr w:type="spellEnd"/>
      <w:r>
        <w:t>.</w:t>
      </w:r>
    </w:p>
    <w:p w:rsidR="00C85F03" w:rsidRPr="0023068E" w:rsidRDefault="00C85F03" w:rsidP="00605A98">
      <w:pPr>
        <w:spacing w:line="240" w:lineRule="auto"/>
        <w:contextualSpacing/>
        <w:jc w:val="both"/>
        <w:rPr>
          <w:b/>
        </w:rPr>
      </w:pPr>
      <w:r w:rsidRPr="0023068E">
        <w:rPr>
          <w:b/>
        </w:rPr>
        <w:t>P: ¿Debe haber una comprobación de que tanto usuario que viaje y usuario que sea anfitrión tengan algún idioma en común?</w:t>
      </w:r>
    </w:p>
    <w:p w:rsidR="00C85F03" w:rsidRPr="0023068E" w:rsidRDefault="00C85F03" w:rsidP="00605A98">
      <w:pPr>
        <w:spacing w:line="240" w:lineRule="auto"/>
        <w:contextualSpacing/>
        <w:jc w:val="both"/>
      </w:pPr>
      <w:r>
        <w:t>R: No.</w:t>
      </w:r>
    </w:p>
    <w:p w:rsidR="00C85F03" w:rsidRPr="0023068E" w:rsidRDefault="00C85F03" w:rsidP="00605A98">
      <w:pPr>
        <w:spacing w:line="240" w:lineRule="auto"/>
        <w:contextualSpacing/>
        <w:jc w:val="both"/>
        <w:rPr>
          <w:b/>
        </w:rPr>
      </w:pPr>
      <w:r w:rsidRPr="0023068E">
        <w:rPr>
          <w:b/>
        </w:rPr>
        <w:t>P: ¿Qué características y/o servicios deben solicitársele al usuario que ofrece su residencia que especifique sobre la misma?</w:t>
      </w:r>
    </w:p>
    <w:p w:rsidR="00C85F03" w:rsidRDefault="00C85F03" w:rsidP="00605A98">
      <w:pPr>
        <w:spacing w:line="240" w:lineRule="auto"/>
        <w:contextualSpacing/>
        <w:jc w:val="both"/>
      </w:pPr>
      <w:r>
        <w:t>R: Todo lo más que pueda detallar con tal de convencer a la hora de ofrecer su hogar.</w:t>
      </w:r>
    </w:p>
    <w:p w:rsidR="00C85F03" w:rsidRPr="0023068E" w:rsidRDefault="00C85F03" w:rsidP="00605A98">
      <w:pPr>
        <w:spacing w:line="240" w:lineRule="auto"/>
        <w:contextualSpacing/>
        <w:jc w:val="both"/>
        <w:rPr>
          <w:b/>
        </w:rPr>
      </w:pPr>
      <w:r w:rsidRPr="0023068E">
        <w:rPr>
          <w:b/>
        </w:rPr>
        <w:t>P: ¿El servicio ofrecido es sin fines de lucro o la persona que ofrece su residencia debe recibir un pago? En caso de realizarse pagos, ¿Estos se realizan por internet?</w:t>
      </w:r>
    </w:p>
    <w:p w:rsidR="00C85F03" w:rsidRPr="0023068E" w:rsidRDefault="00C85F03" w:rsidP="00605A98">
      <w:pPr>
        <w:spacing w:line="240" w:lineRule="auto"/>
        <w:contextualSpacing/>
        <w:jc w:val="both"/>
      </w:pPr>
      <w:r>
        <w:t>R: D</w:t>
      </w:r>
      <w:r w:rsidRPr="0023068E">
        <w:t>ebe recibir un pago</w:t>
      </w:r>
      <w:r>
        <w:t>. Es</w:t>
      </w:r>
      <w:r w:rsidRPr="0023068E">
        <w:t xml:space="preserve"> por internet con tarjeta de crédito</w:t>
      </w:r>
      <w:r>
        <w:t>.</w:t>
      </w:r>
    </w:p>
    <w:p w:rsidR="00C85F03" w:rsidRPr="0023068E" w:rsidRDefault="00C85F03" w:rsidP="00605A98">
      <w:pPr>
        <w:spacing w:line="240" w:lineRule="auto"/>
        <w:contextualSpacing/>
        <w:jc w:val="both"/>
        <w:rPr>
          <w:b/>
        </w:rPr>
      </w:pPr>
      <w:r w:rsidRPr="0023068E">
        <w:rPr>
          <w:b/>
        </w:rPr>
        <w:t>P: ¿Habrá publicidad en la página? En caso afirmativo, ¿De qué tipo?</w:t>
      </w:r>
    </w:p>
    <w:p w:rsidR="00C85F03" w:rsidRPr="0023068E" w:rsidRDefault="00C85F03" w:rsidP="00605A98">
      <w:pPr>
        <w:spacing w:line="240" w:lineRule="auto"/>
        <w:contextualSpacing/>
        <w:jc w:val="both"/>
      </w:pPr>
      <w:r>
        <w:t xml:space="preserve">R: </w:t>
      </w:r>
      <w:r w:rsidRPr="0023068E">
        <w:t>Solo banner estáticos</w:t>
      </w:r>
      <w:r>
        <w:t>.</w:t>
      </w:r>
    </w:p>
    <w:p w:rsidR="00C85F03" w:rsidRPr="0023068E" w:rsidRDefault="00C85F03" w:rsidP="00605A98">
      <w:pPr>
        <w:spacing w:line="240" w:lineRule="auto"/>
        <w:contextualSpacing/>
        <w:jc w:val="both"/>
        <w:rPr>
          <w:b/>
        </w:rPr>
      </w:pPr>
      <w:r w:rsidRPr="0023068E">
        <w:rPr>
          <w:b/>
        </w:rPr>
        <w:t>P: ¿Se debe habilitar un sistema de comentarios para las publicaciones de residencias ofrecidas?</w:t>
      </w:r>
    </w:p>
    <w:p w:rsidR="00C85F03" w:rsidRPr="0023068E" w:rsidRDefault="00C85F03" w:rsidP="00605A98">
      <w:pPr>
        <w:spacing w:line="240" w:lineRule="auto"/>
        <w:contextualSpacing/>
        <w:jc w:val="both"/>
      </w:pPr>
      <w:r>
        <w:t xml:space="preserve">R: </w:t>
      </w:r>
      <w:r w:rsidRPr="0023068E">
        <w:t>Si</w:t>
      </w:r>
      <w:r>
        <w:t>, de</w:t>
      </w:r>
      <w:r w:rsidRPr="0023068E">
        <w:t xml:space="preserve"> pregunta y respuesta</w:t>
      </w:r>
      <w:r>
        <w:t>.</w:t>
      </w:r>
    </w:p>
    <w:p w:rsidR="00C85F03" w:rsidRPr="0023068E" w:rsidRDefault="00C85F03" w:rsidP="00605A98">
      <w:pPr>
        <w:spacing w:line="240" w:lineRule="auto"/>
        <w:contextualSpacing/>
        <w:jc w:val="both"/>
        <w:rPr>
          <w:b/>
        </w:rPr>
      </w:pPr>
      <w:r w:rsidRPr="0023068E">
        <w:rPr>
          <w:b/>
        </w:rPr>
        <w:t xml:space="preserve">P: La página principal del sistema, ¿Debe mostrar publicaciones recientes? ¿Debe mostrar publicaciones donde queden pocas vacantes? ¿Debe mostrar publicaciones destacadas? En caso </w:t>
      </w:r>
      <w:r w:rsidRPr="0023068E">
        <w:rPr>
          <w:b/>
        </w:rPr>
        <w:lastRenderedPageBreak/>
        <w:t>afirmativo de mostrar publicaciones destacadas, ¿Cuál sería el criterio de destaque de la publicación? ¿El usuario que ofrece su residencia puede (por un precio) destacar su publicación?</w:t>
      </w:r>
    </w:p>
    <w:p w:rsidR="00C85F03" w:rsidRPr="0023068E" w:rsidRDefault="00C85F03" w:rsidP="00605A98">
      <w:pPr>
        <w:spacing w:line="240" w:lineRule="auto"/>
        <w:contextualSpacing/>
        <w:jc w:val="both"/>
      </w:pPr>
      <w:r>
        <w:t xml:space="preserve">R: </w:t>
      </w:r>
      <w:r w:rsidRPr="0023068E">
        <w:t xml:space="preserve">Si, si paga por agregar imagenes y se convierte en usuario </w:t>
      </w:r>
      <w:r>
        <w:t>Premium.</w:t>
      </w:r>
    </w:p>
    <w:p w:rsidR="00C85F03" w:rsidRPr="0023068E" w:rsidRDefault="00C85F03" w:rsidP="00605A98">
      <w:pPr>
        <w:spacing w:line="240" w:lineRule="auto"/>
        <w:contextualSpacing/>
        <w:jc w:val="both"/>
        <w:rPr>
          <w:b/>
        </w:rPr>
      </w:pPr>
      <w:r w:rsidRPr="0023068E">
        <w:rPr>
          <w:b/>
        </w:rPr>
        <w:t>P: ¿Se espera que en el futuro existirán más administradores del sistema? ¿Estos administradores deberían poseer un usuario con una “interfaz” especial?</w:t>
      </w:r>
    </w:p>
    <w:p w:rsidR="00C85F03" w:rsidRPr="0023068E" w:rsidRDefault="00C85F03" w:rsidP="00605A98">
      <w:pPr>
        <w:spacing w:line="240" w:lineRule="auto"/>
        <w:contextualSpacing/>
        <w:jc w:val="both"/>
      </w:pPr>
      <w:r>
        <w:t>R: N</w:t>
      </w:r>
      <w:r w:rsidRPr="0023068E">
        <w:t xml:space="preserve">o, pero sí que tengan las </w:t>
      </w:r>
      <w:r>
        <w:t>características especiales</w:t>
      </w:r>
      <w:r w:rsidRPr="0023068E">
        <w:t xml:space="preserve"> de </w:t>
      </w:r>
      <w:proofErr w:type="spellStart"/>
      <w:r w:rsidRPr="0023068E">
        <w:t>admin</w:t>
      </w:r>
      <w:proofErr w:type="spellEnd"/>
      <w:r>
        <w:t>.</w:t>
      </w:r>
    </w:p>
    <w:p w:rsidR="00C85F03" w:rsidRPr="0023068E" w:rsidRDefault="00C85F03" w:rsidP="00605A98">
      <w:pPr>
        <w:spacing w:line="240" w:lineRule="auto"/>
        <w:contextualSpacing/>
        <w:jc w:val="both"/>
        <w:rPr>
          <w:b/>
        </w:rPr>
      </w:pPr>
      <w:r w:rsidRPr="0023068E">
        <w:rPr>
          <w:b/>
        </w:rPr>
        <w:t>P: ¿Deberá implementarse la posibilidad de denunciar una publicación o un usuario?</w:t>
      </w:r>
    </w:p>
    <w:p w:rsidR="00C85F03" w:rsidRPr="0023068E" w:rsidRDefault="00C85F03" w:rsidP="00605A98">
      <w:pPr>
        <w:spacing w:line="240" w:lineRule="auto"/>
        <w:contextualSpacing/>
        <w:jc w:val="both"/>
      </w:pPr>
      <w:r>
        <w:t xml:space="preserve">R: </w:t>
      </w:r>
      <w:r w:rsidRPr="0023068E">
        <w:t>No</w:t>
      </w:r>
      <w:r>
        <w:t>,</w:t>
      </w:r>
      <w:r w:rsidRPr="0023068E">
        <w:t xml:space="preserve"> solo de dar puntaje tanto al usuario que alquila como al usuario que da el hospedaje</w:t>
      </w:r>
      <w:r>
        <w:t>.</w:t>
      </w:r>
    </w:p>
    <w:p w:rsidR="00C85F03" w:rsidRPr="0023068E" w:rsidRDefault="00C85F03" w:rsidP="00605A98">
      <w:pPr>
        <w:spacing w:line="240" w:lineRule="auto"/>
        <w:contextualSpacing/>
        <w:jc w:val="both"/>
        <w:rPr>
          <w:b/>
        </w:rPr>
      </w:pPr>
      <w:r w:rsidRPr="0023068E">
        <w:rPr>
          <w:b/>
        </w:rPr>
        <w:t>P: Respecto al aspecto del sistema, ¿Qué grado de importancia tiene? ¿Algunos colores deberían predominar en la página?</w:t>
      </w:r>
    </w:p>
    <w:p w:rsidR="00C85F03" w:rsidRPr="0023068E" w:rsidRDefault="00C85F03" w:rsidP="00605A98">
      <w:pPr>
        <w:spacing w:line="240" w:lineRule="auto"/>
        <w:contextualSpacing/>
        <w:jc w:val="both"/>
      </w:pPr>
      <w:r>
        <w:t xml:space="preserve">R: </w:t>
      </w:r>
      <w:r w:rsidRPr="0023068E">
        <w:t>Mucha, tiene que ser lindo.</w:t>
      </w:r>
    </w:p>
    <w:p w:rsidR="00F748B7" w:rsidRPr="00F128D5" w:rsidRDefault="00FA2D5F" w:rsidP="00605A98">
      <w:pPr>
        <w:pStyle w:val="Ttulo1"/>
        <w:jc w:val="both"/>
        <w:rPr>
          <w:lang w:val="es-ES"/>
        </w:rPr>
      </w:pPr>
      <w:bookmarkStart w:id="5" w:name="_Toc449604382"/>
      <w:r>
        <w:rPr>
          <w:rFonts w:ascii="Cambria" w:hAnsi="Cambria"/>
          <w:color w:val="595959"/>
          <w:lang w:val="es-ES"/>
        </w:rPr>
        <w:lastRenderedPageBreak/>
        <w:t>Resultados de la Entrevista</w:t>
      </w:r>
      <w:bookmarkEnd w:id="5"/>
    </w:p>
    <w:p w:rsidR="00E05FE7" w:rsidRPr="00F128D5" w:rsidRDefault="00E05FE7" w:rsidP="00605A98">
      <w:pPr>
        <w:pStyle w:val="Ttulo2"/>
        <w:jc w:val="both"/>
        <w:rPr>
          <w:lang w:val="es-ES"/>
        </w:rPr>
      </w:pPr>
      <w:r>
        <w:rPr>
          <w:rFonts w:ascii="Calibri" w:hAnsi="Calibri"/>
          <w:color w:val="577188"/>
          <w:lang w:val="es-ES"/>
        </w:rPr>
        <w:t>Informe final</w:t>
      </w:r>
    </w:p>
    <w:p w:rsidR="00A2283E" w:rsidRDefault="00C85F03" w:rsidP="00605A98">
      <w:pPr>
        <w:jc w:val="both"/>
        <w:rPr>
          <w:lang w:val="es-ES"/>
        </w:rPr>
      </w:pPr>
      <w:r>
        <w:rPr>
          <w:lang w:val="es-ES"/>
        </w:rPr>
        <w:t>Se obtuvo información más detallada del sistema, funcionalidades a implementar, características de los usuarios y sus acciones dentro del sistema y se destaca la importancia de la estética.</w:t>
      </w:r>
    </w:p>
    <w:p w:rsidR="00A2283E" w:rsidRPr="00F128D5" w:rsidRDefault="00A2283E" w:rsidP="00605A98">
      <w:pPr>
        <w:pStyle w:val="Ttulo2"/>
        <w:jc w:val="both"/>
        <w:rPr>
          <w:lang w:val="es-ES"/>
        </w:rPr>
      </w:pPr>
      <w:r>
        <w:rPr>
          <w:rFonts w:ascii="Calibri" w:hAnsi="Calibri"/>
          <w:color w:val="577188"/>
          <w:lang w:val="es-ES"/>
        </w:rPr>
        <w:t>Información obtenida en detalle</w:t>
      </w:r>
    </w:p>
    <w:p w:rsidR="00A2283E" w:rsidRDefault="00C85F03" w:rsidP="00605A98">
      <w:pPr>
        <w:jc w:val="both"/>
        <w:rPr>
          <w:lang w:val="es-ES"/>
        </w:rPr>
      </w:pPr>
      <w:r>
        <w:rPr>
          <w:lang w:val="es-ES"/>
        </w:rPr>
        <w:t xml:space="preserve">Se conoce que hay diferentes tipos de usuarios, que estos usuarios tendrán calificaciones, que usuarios realizaran preguntas y respuestas en las publicaciones, la necesidad de implementar un buscador, un sistema de </w:t>
      </w:r>
      <w:proofErr w:type="spellStart"/>
      <w:r>
        <w:rPr>
          <w:lang w:val="es-ES"/>
        </w:rPr>
        <w:t>logueo</w:t>
      </w:r>
      <w:proofErr w:type="spellEnd"/>
      <w:r>
        <w:rPr>
          <w:lang w:val="es-ES"/>
        </w:rPr>
        <w:t xml:space="preserve"> y registraci</w:t>
      </w:r>
      <w:r w:rsidR="0065051B">
        <w:rPr>
          <w:lang w:val="es-ES"/>
        </w:rPr>
        <w:t>ón, y un sistema de pagos/cobros.</w:t>
      </w:r>
    </w:p>
    <w:p w:rsidR="00A2283E" w:rsidRPr="00F128D5" w:rsidRDefault="00A2283E" w:rsidP="00605A98">
      <w:pPr>
        <w:pStyle w:val="Ttulo2"/>
        <w:jc w:val="both"/>
        <w:rPr>
          <w:lang w:val="es-ES"/>
        </w:rPr>
      </w:pPr>
      <w:r>
        <w:rPr>
          <w:lang w:val="es-ES"/>
        </w:rPr>
        <w:t>Información Pendiente</w:t>
      </w:r>
    </w:p>
    <w:p w:rsidR="00A2283E" w:rsidRDefault="00A2283E" w:rsidP="00605A98">
      <w:pPr>
        <w:jc w:val="both"/>
        <w:rPr>
          <w:lang w:val="es-ES"/>
        </w:rPr>
      </w:pPr>
      <w:r>
        <w:rPr>
          <w:lang w:val="es-ES"/>
        </w:rPr>
        <w:t>Es necesario detallar e</w:t>
      </w:r>
      <w:r w:rsidR="0065051B">
        <w:rPr>
          <w:lang w:val="es-ES"/>
        </w:rPr>
        <w:t>n las funcionalidades del usuario administrador y del usuario Premium, en el sistema de pagos/cobros, en las características de las publicaciones y conocer cuales otras funcionalidades quiere implementar el cliente.</w:t>
      </w:r>
    </w:p>
    <w:p w:rsidR="00D840A8" w:rsidRPr="00F128D5" w:rsidRDefault="00D840A8" w:rsidP="00605A98">
      <w:pPr>
        <w:pStyle w:val="Ttulo2"/>
        <w:jc w:val="both"/>
        <w:rPr>
          <w:lang w:val="es-ES"/>
        </w:rPr>
      </w:pPr>
      <w:r>
        <w:rPr>
          <w:rFonts w:ascii="Calibri" w:hAnsi="Calibri"/>
          <w:color w:val="577188"/>
          <w:lang w:val="es-ES"/>
        </w:rPr>
        <w:t>Próxima entrevista</w:t>
      </w:r>
    </w:p>
    <w:p w:rsidR="00A2283E" w:rsidRPr="00A2283E" w:rsidRDefault="0065051B" w:rsidP="00605A98">
      <w:pPr>
        <w:jc w:val="both"/>
        <w:rPr>
          <w:lang w:val="es-ES"/>
        </w:rPr>
      </w:pPr>
      <w:r>
        <w:rPr>
          <w:lang w:val="es-ES"/>
        </w:rPr>
        <w:t>Prevista para el 31 de Marzo del 2016</w:t>
      </w:r>
      <w:r w:rsidR="00D840A8">
        <w:rPr>
          <w:lang w:val="es-ES"/>
        </w:rPr>
        <w:t>.</w:t>
      </w:r>
    </w:p>
    <w:p w:rsidR="00F748B7" w:rsidRPr="00F128D5" w:rsidRDefault="00FA2D5F" w:rsidP="00605A98">
      <w:pPr>
        <w:pStyle w:val="Ttulo1"/>
        <w:rPr>
          <w:lang w:val="es-ES"/>
        </w:rPr>
      </w:pPr>
      <w:bookmarkStart w:id="6" w:name="_Toc449604383"/>
      <w:r>
        <w:rPr>
          <w:rFonts w:ascii="Cambria" w:hAnsi="Cambria"/>
          <w:color w:val="595959"/>
          <w:lang w:val="es-ES"/>
        </w:rPr>
        <w:lastRenderedPageBreak/>
        <w:t>Documentos referenciados</w:t>
      </w:r>
      <w:bookmarkEnd w:id="6"/>
    </w:p>
    <w:p w:rsidR="00F748B7" w:rsidRPr="00F128D5" w:rsidRDefault="00D840A8" w:rsidP="00605A98">
      <w:pPr>
        <w:pStyle w:val="Ttulo2"/>
        <w:rPr>
          <w:lang w:val="es-ES"/>
        </w:rPr>
      </w:pPr>
      <w:r>
        <w:rPr>
          <w:rFonts w:ascii="Calibri" w:hAnsi="Calibri"/>
          <w:color w:val="577188"/>
          <w:lang w:val="es-ES"/>
        </w:rPr>
        <w:t>ENtrevista original</w:t>
      </w:r>
    </w:p>
    <w:p w:rsidR="0065051B" w:rsidRDefault="0065051B" w:rsidP="00605A98">
      <w:bookmarkStart w:id="7" w:name="_Toc312166155"/>
      <w:r w:rsidRPr="0023068E">
        <w:t>1.</w:t>
      </w:r>
      <w:r>
        <w:t xml:space="preserve"> </w:t>
      </w:r>
      <w:r w:rsidRPr="0023068E">
        <w:t xml:space="preserve">¿Debe existir un sistema de </w:t>
      </w:r>
      <w:proofErr w:type="spellStart"/>
      <w:r w:rsidRPr="0023068E">
        <w:t>logueo</w:t>
      </w:r>
      <w:proofErr w:type="spellEnd"/>
      <w:r w:rsidRPr="0023068E">
        <w:t>?</w:t>
      </w:r>
      <w:r>
        <w:br/>
      </w:r>
      <w:r w:rsidRPr="0023068E">
        <w:t>SI</w:t>
      </w:r>
    </w:p>
    <w:p w:rsidR="0065051B" w:rsidRDefault="0065051B" w:rsidP="00605A98">
      <w:r>
        <w:t xml:space="preserve">2. </w:t>
      </w:r>
      <w:r w:rsidRPr="0023068E">
        <w:t>¿Debe existir un sistema de registro de usuario?</w:t>
      </w:r>
      <w:r>
        <w:br/>
      </w:r>
      <w:r w:rsidRPr="0023068E">
        <w:t>SI</w:t>
      </w:r>
    </w:p>
    <w:p w:rsidR="0065051B" w:rsidRDefault="0065051B" w:rsidP="00605A98">
      <w:r>
        <w:t xml:space="preserve">3. </w:t>
      </w:r>
      <w:r w:rsidRPr="0023068E">
        <w:t>¿El  usuario registrado puede ser un "viajante" como un "anfitrió</w:t>
      </w:r>
      <w:r>
        <w:t>n"?</w:t>
      </w:r>
      <w:r>
        <w:br/>
      </w:r>
      <w:r w:rsidRPr="0023068E">
        <w:t>SI</w:t>
      </w:r>
    </w:p>
    <w:p w:rsidR="0065051B" w:rsidRDefault="0065051B" w:rsidP="00605A98">
      <w:r>
        <w:t xml:space="preserve">4. </w:t>
      </w:r>
      <w:r w:rsidRPr="0023068E">
        <w:t xml:space="preserve">¿Debe mostrarse en el sistema la oportunidad de "viajar" y de "ofrecer residencia" a los usuarios no </w:t>
      </w:r>
      <w:proofErr w:type="spellStart"/>
      <w:r w:rsidRPr="0023068E">
        <w:t>logueados</w:t>
      </w:r>
      <w:proofErr w:type="spellEnd"/>
      <w:r w:rsidRPr="0023068E">
        <w:t>? En caso afirmativo, si alguno accede a estas opciones, ¿Se les exigi</w:t>
      </w:r>
      <w:r>
        <w:t xml:space="preserve">ría un </w:t>
      </w:r>
      <w:proofErr w:type="spellStart"/>
      <w:r>
        <w:t>logueo</w:t>
      </w:r>
      <w:proofErr w:type="spellEnd"/>
      <w:r>
        <w:t xml:space="preserve"> o registración?</w:t>
      </w:r>
      <w:r>
        <w:br/>
      </w:r>
      <w:r w:rsidRPr="0023068E">
        <w:t xml:space="preserve">Si, para poder reservar tiene que estar </w:t>
      </w:r>
      <w:proofErr w:type="spellStart"/>
      <w:r w:rsidRPr="0023068E">
        <w:t>logueado</w:t>
      </w:r>
      <w:proofErr w:type="spellEnd"/>
    </w:p>
    <w:p w:rsidR="0065051B" w:rsidRDefault="0065051B" w:rsidP="00605A98">
      <w:r>
        <w:t xml:space="preserve">5. </w:t>
      </w:r>
      <w:r w:rsidRPr="0023068E">
        <w:t>Hay una residencia ofrecida por el Usuario X. El Usuario Y decide ir a esa residencia. Hay que elegir en qué fecha realizar el hospedaje. ¿El usuario X ofrece la cantidad exacta de días y de que día a que día ofrece su residencia, y esto no se puede modificar? o ¿El usuario X ofrece un rango de días y el usuario Y elige de que día a que día quiere ir?</w:t>
      </w:r>
      <w:r>
        <w:br/>
        <w:t>S</w:t>
      </w:r>
      <w:r w:rsidRPr="0023068E">
        <w:t>i son las reservas</w:t>
      </w:r>
    </w:p>
    <w:p w:rsidR="0065051B" w:rsidRDefault="0065051B" w:rsidP="00605A98">
      <w:r>
        <w:t xml:space="preserve">6. </w:t>
      </w:r>
      <w:r w:rsidRPr="0023068E">
        <w:t>El usuario que ofrece su residencia, ¿Tiene alguna restricción con la cantidad de vacantes qu</w:t>
      </w:r>
      <w:r>
        <w:t>e ofrece?</w:t>
      </w:r>
      <w:r>
        <w:br/>
      </w:r>
      <w:r w:rsidRPr="0023068E">
        <w:t>si</w:t>
      </w:r>
    </w:p>
    <w:p w:rsidR="0065051B" w:rsidRDefault="0065051B" w:rsidP="00605A98">
      <w:r>
        <w:t xml:space="preserve">7. </w:t>
      </w:r>
      <w:r w:rsidRPr="0023068E">
        <w:t>¿Debe haber un filtro para las residencias ofrecidas? En caso afirmativo, ¿Por qué criterios debería ser fundamental filtrar? ¿Lugar, fecha, precio, vacantes, habitaciones, características (con baño, con ducha, con agua caliente, con desayuno, etc.)?</w:t>
      </w:r>
      <w:r>
        <w:br/>
      </w:r>
      <w:proofErr w:type="gramStart"/>
      <w:r w:rsidRPr="0023068E">
        <w:t>si</w:t>
      </w:r>
      <w:proofErr w:type="gramEnd"/>
      <w:r w:rsidRPr="0023068E">
        <w:t xml:space="preserve">, buscar por </w:t>
      </w:r>
      <w:proofErr w:type="spellStart"/>
      <w:r w:rsidRPr="0023068E">
        <w:t>caracteristicas</w:t>
      </w:r>
      <w:proofErr w:type="spellEnd"/>
      <w:r w:rsidRPr="0023068E">
        <w:t xml:space="preserve"> de la </w:t>
      </w:r>
      <w:proofErr w:type="spellStart"/>
      <w:r w:rsidRPr="0023068E">
        <w:t>propiedas</w:t>
      </w:r>
      <w:proofErr w:type="spellEnd"/>
      <w:r w:rsidRPr="0023068E">
        <w:t xml:space="preserve">, lugar, precio, y todo lo que agregaste </w:t>
      </w:r>
      <w:r>
        <w:t>ahí</w:t>
      </w:r>
    </w:p>
    <w:p w:rsidR="0065051B" w:rsidRDefault="0065051B" w:rsidP="00605A98">
      <w:r>
        <w:t xml:space="preserve">8. </w:t>
      </w:r>
      <w:r w:rsidRPr="0023068E">
        <w:t>¿El buscador debería encontrar publicaciones por palabras claves y/o usuarios?</w:t>
      </w:r>
      <w:r>
        <w:br/>
        <w:t>p</w:t>
      </w:r>
      <w:r w:rsidRPr="0023068E">
        <w:t>alabras claves si, usuarios no</w:t>
      </w:r>
    </w:p>
    <w:p w:rsidR="0065051B" w:rsidRDefault="0065051B" w:rsidP="00605A98">
      <w:r>
        <w:t xml:space="preserve">9. </w:t>
      </w:r>
      <w:r w:rsidRPr="0023068E">
        <w:t>¿Los usuarios deben tener perfiles públicos? En caso afirmativo, dichos perfiles, ¿Deben contener información del usuario, de las publicaciones activas y las publicaciones pasadas, y su reputación (</w:t>
      </w:r>
      <w:proofErr w:type="gramStart"/>
      <w:r w:rsidRPr="0023068E">
        <w:t>calificación como hospedados y hospedadores</w:t>
      </w:r>
      <w:proofErr w:type="gramEnd"/>
      <w:r w:rsidRPr="0023068E">
        <w:t>) y comentarios de experiencias con ellos por otros usuarios?</w:t>
      </w:r>
      <w:r>
        <w:br/>
      </w:r>
      <w:r w:rsidRPr="0023068E">
        <w:t xml:space="preserve">Usuario </w:t>
      </w:r>
      <w:proofErr w:type="spellStart"/>
      <w:r w:rsidRPr="0023068E">
        <w:t>anonimo</w:t>
      </w:r>
      <w:proofErr w:type="spellEnd"/>
      <w:r>
        <w:t xml:space="preserve"> </w:t>
      </w:r>
      <w:r w:rsidRPr="0023068E">
        <w:t xml:space="preserve">usuario </w:t>
      </w:r>
      <w:proofErr w:type="spellStart"/>
      <w:r w:rsidRPr="0023068E">
        <w:t>comun</w:t>
      </w:r>
      <w:proofErr w:type="spellEnd"/>
      <w:r>
        <w:t xml:space="preserve"> </w:t>
      </w:r>
      <w:r w:rsidRPr="0023068E">
        <w:t xml:space="preserve">usuario </w:t>
      </w:r>
      <w:proofErr w:type="spellStart"/>
      <w:r w:rsidRPr="0023068E">
        <w:t>premiun</w:t>
      </w:r>
      <w:proofErr w:type="spellEnd"/>
      <w:r>
        <w:t xml:space="preserve"> </w:t>
      </w:r>
      <w:proofErr w:type="spellStart"/>
      <w:r w:rsidRPr="0023068E">
        <w:t>usuadio</w:t>
      </w:r>
      <w:proofErr w:type="spellEnd"/>
      <w:r w:rsidRPr="0023068E">
        <w:t xml:space="preserve"> </w:t>
      </w:r>
      <w:proofErr w:type="spellStart"/>
      <w:r w:rsidRPr="0023068E">
        <w:t>admin</w:t>
      </w:r>
      <w:proofErr w:type="spellEnd"/>
    </w:p>
    <w:p w:rsidR="0065051B" w:rsidRDefault="0065051B" w:rsidP="00605A98">
      <w:r>
        <w:t xml:space="preserve">10. </w:t>
      </w:r>
      <w:r w:rsidRPr="0023068E">
        <w:t>¿Debe haber una comprobación de que tanto usuario que viaje y usuario que sea anfitrión tengan algún idioma en común?</w:t>
      </w:r>
      <w:r>
        <w:br/>
        <w:t>no</w:t>
      </w:r>
    </w:p>
    <w:p w:rsidR="0065051B" w:rsidRDefault="0065051B" w:rsidP="00605A98">
      <w:r>
        <w:lastRenderedPageBreak/>
        <w:t xml:space="preserve">11. </w:t>
      </w:r>
      <w:r w:rsidRPr="0023068E">
        <w:t>¿Qué características y/o servicios deben solicitársele al usuario que ofrece su residencia que especifique sobre la misma?</w:t>
      </w:r>
      <w:r>
        <w:br/>
      </w:r>
      <w:proofErr w:type="spellStart"/>
      <w:r w:rsidRPr="0023068E">
        <w:t>TOdo</w:t>
      </w:r>
      <w:proofErr w:type="spellEnd"/>
      <w:r w:rsidRPr="0023068E">
        <w:t xml:space="preserve"> lo que </w:t>
      </w:r>
      <w:proofErr w:type="spellStart"/>
      <w:proofErr w:type="gramStart"/>
      <w:r w:rsidRPr="0023068E">
        <w:t>mas</w:t>
      </w:r>
      <w:proofErr w:type="spellEnd"/>
      <w:proofErr w:type="gramEnd"/>
      <w:r w:rsidRPr="0023068E">
        <w:t xml:space="preserve"> pueda con tal de ofrecer su lugar</w:t>
      </w:r>
    </w:p>
    <w:p w:rsidR="0065051B" w:rsidRDefault="0065051B" w:rsidP="00605A98">
      <w:r>
        <w:t xml:space="preserve">12. </w:t>
      </w:r>
      <w:r w:rsidRPr="0023068E">
        <w:t>¿El servicio ofrecido es sin fines de lucro o la persona que ofrece su residencia debe recibir un pago? En caso de realizarse pagos, ¿Estos se realizan por internet?</w:t>
      </w:r>
      <w:r>
        <w:br/>
      </w:r>
      <w:r w:rsidRPr="0023068E">
        <w:t xml:space="preserve">debe recibir un pago. </w:t>
      </w:r>
      <w:proofErr w:type="gramStart"/>
      <w:r w:rsidRPr="0023068E">
        <w:t>si</w:t>
      </w:r>
      <w:proofErr w:type="gramEnd"/>
      <w:r w:rsidRPr="0023068E">
        <w:t xml:space="preserve"> por internet con tarjeta de </w:t>
      </w:r>
      <w:proofErr w:type="spellStart"/>
      <w:r w:rsidRPr="0023068E">
        <w:t>credito</w:t>
      </w:r>
      <w:proofErr w:type="spellEnd"/>
    </w:p>
    <w:p w:rsidR="0065051B" w:rsidRDefault="0065051B" w:rsidP="00605A98">
      <w:r>
        <w:t>13</w:t>
      </w:r>
      <w:proofErr w:type="gramStart"/>
      <w:r>
        <w:t>.</w:t>
      </w:r>
      <w:r w:rsidRPr="0023068E">
        <w:t>¿</w:t>
      </w:r>
      <w:proofErr w:type="gramEnd"/>
      <w:r w:rsidRPr="0023068E">
        <w:t>Habrá publicidad en la página? En</w:t>
      </w:r>
      <w:r>
        <w:t xml:space="preserve"> caso afirmativo, ¿De qué tipo?</w:t>
      </w:r>
      <w:r>
        <w:br/>
      </w:r>
      <w:r w:rsidRPr="0023068E">
        <w:t xml:space="preserve">Solo banner </w:t>
      </w:r>
      <w:proofErr w:type="spellStart"/>
      <w:r w:rsidRPr="0023068E">
        <w:t>estaticos</w:t>
      </w:r>
      <w:proofErr w:type="spellEnd"/>
      <w:r w:rsidRPr="0023068E">
        <w:t>. De lugares</w:t>
      </w:r>
    </w:p>
    <w:p w:rsidR="0065051B" w:rsidRDefault="0065051B" w:rsidP="00605A98">
      <w:r>
        <w:t xml:space="preserve">14. </w:t>
      </w:r>
      <w:r w:rsidRPr="0023068E">
        <w:t>¿Se debe habilitar un sistema de comentarios para las publicac</w:t>
      </w:r>
      <w:r>
        <w:t>iones de residencias ofrecidas?</w:t>
      </w:r>
      <w:r>
        <w:br/>
      </w:r>
      <w:r w:rsidRPr="0023068E">
        <w:t>Si pregunta y respuesta</w:t>
      </w:r>
    </w:p>
    <w:p w:rsidR="0065051B" w:rsidRPr="0023068E" w:rsidRDefault="0065051B" w:rsidP="00605A98">
      <w:r>
        <w:t xml:space="preserve">15. </w:t>
      </w:r>
      <w:r w:rsidRPr="0023068E">
        <w:t>La página principal del sistema, ¿Debe mostrar publicaciones recientes? ¿Debe mostrar publicaciones donde queden pocas vacantes? ¿Debe mostrar publicaciones destacadas? En caso afirmativo de mostrar publicaciones destacadas, ¿Cuál sería el criterio de destaque de la publicación? ¿El usuario que ofrece su residencia puede (por un precio) destacar su publicación?</w:t>
      </w:r>
      <w:r>
        <w:br/>
      </w:r>
      <w:r w:rsidRPr="0023068E">
        <w:t xml:space="preserve">Si, si paga por agregar imagenes y se </w:t>
      </w:r>
      <w:proofErr w:type="spellStart"/>
      <w:r w:rsidRPr="0023068E">
        <w:t>conviernte</w:t>
      </w:r>
      <w:proofErr w:type="spellEnd"/>
      <w:r w:rsidRPr="0023068E">
        <w:t xml:space="preserve"> en usuario </w:t>
      </w:r>
      <w:proofErr w:type="spellStart"/>
      <w:r w:rsidRPr="0023068E">
        <w:t>premiun</w:t>
      </w:r>
      <w:proofErr w:type="spellEnd"/>
    </w:p>
    <w:p w:rsidR="0065051B" w:rsidRPr="0023068E" w:rsidRDefault="0065051B" w:rsidP="00605A98">
      <w:r>
        <w:t xml:space="preserve">16. </w:t>
      </w:r>
      <w:r w:rsidRPr="0023068E">
        <w:t>¿Se espera que en el futuro existirán más administradores del sistema? ¿Estos administradores deberían poseer un usuario con una “interfaz” especial?</w:t>
      </w:r>
      <w:r>
        <w:br/>
      </w:r>
      <w:r w:rsidRPr="0023068E">
        <w:t xml:space="preserve">no, pero </w:t>
      </w:r>
      <w:proofErr w:type="spellStart"/>
      <w:r w:rsidRPr="0023068E">
        <w:t>si</w:t>
      </w:r>
      <w:proofErr w:type="spellEnd"/>
      <w:r w:rsidRPr="0023068E">
        <w:t xml:space="preserve"> que tengan las </w:t>
      </w:r>
      <w:proofErr w:type="spellStart"/>
      <w:r w:rsidRPr="0023068E">
        <w:t>oepraciones</w:t>
      </w:r>
      <w:proofErr w:type="spellEnd"/>
      <w:r w:rsidRPr="0023068E">
        <w:t xml:space="preserve"> de </w:t>
      </w:r>
      <w:proofErr w:type="spellStart"/>
      <w:r w:rsidRPr="0023068E">
        <w:t>admin</w:t>
      </w:r>
      <w:proofErr w:type="spellEnd"/>
    </w:p>
    <w:p w:rsidR="0065051B" w:rsidRDefault="0065051B" w:rsidP="00605A98">
      <w:r>
        <w:t xml:space="preserve">17. </w:t>
      </w:r>
      <w:r w:rsidRPr="0023068E">
        <w:t>¿Deberá implementarse la posibilidad de denunciar</w:t>
      </w:r>
      <w:r>
        <w:t xml:space="preserve"> una publicación o un usuario?</w:t>
      </w:r>
      <w:r>
        <w:br/>
      </w:r>
      <w:r w:rsidRPr="0023068E">
        <w:t>No solo de dar puntaje tanto al usuario que alquila como al usuario que da el hospedaje</w:t>
      </w:r>
    </w:p>
    <w:p w:rsidR="0065051B" w:rsidRPr="0023068E" w:rsidRDefault="0065051B" w:rsidP="00605A98">
      <w:r>
        <w:t xml:space="preserve">18. </w:t>
      </w:r>
      <w:r w:rsidRPr="0023068E">
        <w:t>Respecto al aspecto del sistema, ¿Qué grado de importancia tiene? ¿Algunos colores de</w:t>
      </w:r>
      <w:r>
        <w:t>berían predominar en la página?</w:t>
      </w:r>
      <w:r>
        <w:br/>
      </w:r>
      <w:r w:rsidRPr="0023068E">
        <w:t>Mucha, tiene que ser lindo.</w:t>
      </w:r>
    </w:p>
    <w:p w:rsidR="00F748B7" w:rsidRPr="00F128D5" w:rsidRDefault="00EC73D6" w:rsidP="00FA2D5F">
      <w:pPr>
        <w:pStyle w:val="Ttulo1"/>
        <w:rPr>
          <w:lang w:val="es-ES"/>
        </w:rPr>
      </w:pPr>
      <w:bookmarkStart w:id="8" w:name="_Toc449604384"/>
      <w:r w:rsidRPr="00F128D5">
        <w:rPr>
          <w:rFonts w:ascii="Cambria" w:hAnsi="Cambria"/>
          <w:color w:val="595959"/>
          <w:lang w:val="es-ES"/>
        </w:rPr>
        <w:lastRenderedPageBreak/>
        <w:t>Información de contacto</w:t>
      </w:r>
      <w:bookmarkEnd w:id="7"/>
      <w:bookmarkEnd w:id="8"/>
    </w:p>
    <w:tbl>
      <w:tblPr>
        <w:tblW w:w="5000" w:type="pct"/>
        <w:tblCellMar>
          <w:left w:w="0" w:type="dxa"/>
          <w:right w:w="0" w:type="dxa"/>
        </w:tblCellMar>
        <w:tblLook w:val="04A0" w:firstRow="1" w:lastRow="0" w:firstColumn="1" w:lastColumn="0" w:noHBand="0" w:noVBand="1"/>
        <w:tblDescription w:val="Contact information"/>
      </w:tblPr>
      <w:tblGrid>
        <w:gridCol w:w="3058"/>
        <w:gridCol w:w="20"/>
        <w:gridCol w:w="3058"/>
        <w:gridCol w:w="22"/>
        <w:gridCol w:w="3058"/>
      </w:tblGrid>
      <w:tr w:rsidR="00F748B7" w:rsidRPr="00F128D5" w:rsidTr="003F7C21">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Luis armando Gutierrez</w:t>
            </w:r>
          </w:p>
        </w:tc>
        <w:tc>
          <w:tcPr>
            <w:tcW w:w="11" w:type="pct"/>
          </w:tcPr>
          <w:p w:rsidR="00F748B7" w:rsidRPr="00F128D5" w:rsidRDefault="00F748B7">
            <w:pPr>
              <w:pStyle w:val="Encabezadoinversodelatabla"/>
              <w:rPr>
                <w:lang w:val="es-ES"/>
              </w:rPr>
            </w:pPr>
          </w:p>
        </w:tc>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Eliana Denisse Isas</w:t>
            </w:r>
          </w:p>
        </w:tc>
        <w:tc>
          <w:tcPr>
            <w:tcW w:w="12" w:type="pct"/>
          </w:tcPr>
          <w:p w:rsidR="00F748B7" w:rsidRPr="00F128D5" w:rsidRDefault="00F748B7">
            <w:pPr>
              <w:pStyle w:val="Encabezadoinversodelatabla"/>
              <w:rPr>
                <w:lang w:val="es-ES"/>
              </w:rPr>
            </w:pPr>
          </w:p>
        </w:tc>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Alejo Javier</w:t>
            </w:r>
            <w:r>
              <w:rPr>
                <w:lang w:val="es-ES"/>
              </w:rPr>
              <w:br/>
              <w:t>Marin Iparraguirre</w:t>
            </w:r>
          </w:p>
        </w:tc>
      </w:tr>
      <w:tr w:rsidR="00F748B7" w:rsidRPr="00F128D5">
        <w:tc>
          <w:tcPr>
            <w:tcW w:w="1659" w:type="pct"/>
          </w:tcPr>
          <w:p w:rsidR="00F748B7" w:rsidRPr="00F128D5" w:rsidRDefault="003F7C21">
            <w:pPr>
              <w:pStyle w:val="Sinespaciado"/>
              <w:spacing w:before="0"/>
              <w:rPr>
                <w:lang w:val="es-ES"/>
              </w:rPr>
            </w:pPr>
            <w:r>
              <w:rPr>
                <w:noProof/>
                <w:lang w:val="es-AR" w:eastAsia="es-AR"/>
              </w:rPr>
              <w:drawing>
                <wp:inline distT="0" distB="0" distL="0" distR="0" wp14:anchorId="4AFA7FB3" wp14:editId="0701E5AD">
                  <wp:extent cx="1799590" cy="1439672"/>
                  <wp:effectExtent l="0" t="0" r="0" b="8255"/>
                  <wp:docPr id="3" name="Imagen 3" descr="https://scontent-gru2-1.xx.fbcdn.net/hphotos-xft1/v/t1.0-9/10399574_10207664760728283_6267450953489124234_n.jpg?oh=479e5ca350aeb85e858921535edd98db&amp;oe=5778BB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gru2-1.xx.fbcdn.net/hphotos-xft1/v/t1.0-9/10399574_10207664760728283_6267450953489124234_n.jpg?oh=479e5ca350aeb85e858921535edd98db&amp;oe=5778BBC1"/>
                          <pic:cNvPicPr>
                            <a:picLocks noChangeAspect="1" noChangeArrowheads="1"/>
                          </pic:cNvPicPr>
                        </pic:nvPicPr>
                        <pic:blipFill rotWithShape="1">
                          <a:blip r:embed="rId15">
                            <a:extLst>
                              <a:ext uri="{28A0092B-C50C-407E-A947-70E740481C1C}">
                                <a14:useLocalDpi xmlns:a14="http://schemas.microsoft.com/office/drawing/2010/main" val="0"/>
                              </a:ext>
                            </a:extLst>
                          </a:blip>
                          <a:srcRect l="54325" t="29523" r="8692" b="31062"/>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1" w:type="pct"/>
          </w:tcPr>
          <w:p w:rsidR="00F748B7" w:rsidRPr="00F128D5" w:rsidRDefault="00F748B7">
            <w:pPr>
              <w:pStyle w:val="Sinespaciado"/>
              <w:spacing w:before="0"/>
              <w:rPr>
                <w:lang w:val="es-ES"/>
              </w:rPr>
            </w:pPr>
          </w:p>
        </w:tc>
        <w:tc>
          <w:tcPr>
            <w:tcW w:w="1659" w:type="pct"/>
          </w:tcPr>
          <w:p w:rsidR="00F748B7" w:rsidRPr="00F128D5" w:rsidRDefault="003F7C21">
            <w:pPr>
              <w:pStyle w:val="Sinespaciado"/>
              <w:spacing w:before="0"/>
              <w:rPr>
                <w:lang w:val="es-ES"/>
              </w:rPr>
            </w:pPr>
            <w:r>
              <w:rPr>
                <w:noProof/>
                <w:lang w:val="es-AR" w:eastAsia="es-AR"/>
              </w:rPr>
              <w:drawing>
                <wp:inline distT="0" distB="0" distL="0" distR="0" wp14:anchorId="762DA65F" wp14:editId="5054786E">
                  <wp:extent cx="1800000" cy="1440000"/>
                  <wp:effectExtent l="0" t="0" r="0" b="8255"/>
                  <wp:docPr id="5" name="Imagen 5" descr="https://fbcdn-sphotos-e-a.akamaihd.net/hphotos-ak-xfp1/v/t1.0-9/12494826_1261963597150886_8249611649214574839_n.jpg?oh=6adc2c1cdeaf94719e3793d1b39fbdff&amp;oe=5796E977&amp;__gda__=1469175079_570d2e360226b84ad63a7123eb462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e-a.akamaihd.net/hphotos-ak-xfp1/v/t1.0-9/12494826_1261963597150886_8249611649214574839_n.jpg?oh=6adc2c1cdeaf94719e3793d1b39fbdff&amp;oe=5796E977&amp;__gda__=1469175079_570d2e360226b84ad63a7123eb462ad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20000"/>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 w:type="pct"/>
          </w:tcPr>
          <w:p w:rsidR="00F748B7" w:rsidRPr="00F128D5" w:rsidRDefault="00F748B7">
            <w:pPr>
              <w:pStyle w:val="Sinespaciado"/>
              <w:spacing w:before="0"/>
              <w:rPr>
                <w:lang w:val="es-ES"/>
              </w:rPr>
            </w:pPr>
          </w:p>
        </w:tc>
        <w:tc>
          <w:tcPr>
            <w:tcW w:w="1659" w:type="pct"/>
          </w:tcPr>
          <w:p w:rsidR="00F748B7" w:rsidRPr="00F128D5" w:rsidRDefault="003F7C21">
            <w:pPr>
              <w:pStyle w:val="Sinespaciado"/>
              <w:spacing w:before="0"/>
              <w:rPr>
                <w:lang w:val="es-ES"/>
              </w:rPr>
            </w:pPr>
            <w:r>
              <w:rPr>
                <w:noProof/>
                <w:lang w:val="es-AR" w:eastAsia="es-AR"/>
              </w:rPr>
              <w:drawing>
                <wp:inline distT="0" distB="0" distL="0" distR="0" wp14:anchorId="51FC9D43" wp14:editId="6329F6D8">
                  <wp:extent cx="1800000" cy="1440000"/>
                  <wp:effectExtent l="0" t="0" r="0" b="8255"/>
                  <wp:docPr id="2" name="Imagen 2" descr="https://fbcdn-sphotos-f-a.akamaihd.net/hphotos-ak-xlp1/v/t1.0-9/11181095_10209000415192718_3229914916207515940_n.jpg?oh=b1af3153d0bb0036a2931b5a0b220d1e&amp;oe=5778CF27&amp;__gda__=1468216441_1b94517785bbe3a0bce4f74adcab47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f-a.akamaihd.net/hphotos-ak-xlp1/v/t1.0-9/11181095_10209000415192718_3229914916207515940_n.jpg?oh=b1af3153d0bb0036a2931b5a0b220d1e&amp;oe=5778CF27&amp;__gda__=1468216441_1b94517785bbe3a0bce4f74adcab47b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90" t="2386" r="1100" b="34822"/>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748B7" w:rsidRPr="00FA2D5F">
        <w:tc>
          <w:tcPr>
            <w:tcW w:w="1659" w:type="pct"/>
          </w:tcPr>
          <w:p w:rsidR="00F748B7" w:rsidRPr="00F128D5" w:rsidRDefault="003F7C21">
            <w:pPr>
              <w:pStyle w:val="Textodelatabla"/>
              <w:rPr>
                <w:lang w:val="es-ES"/>
              </w:rPr>
            </w:pPr>
            <w:r w:rsidRPr="003F7C21">
              <w:rPr>
                <w:lang w:val="es-ES"/>
              </w:rPr>
              <w:t>guter_cabj@hotmail.com</w:t>
            </w:r>
          </w:p>
        </w:tc>
        <w:tc>
          <w:tcPr>
            <w:tcW w:w="11" w:type="pct"/>
          </w:tcPr>
          <w:p w:rsidR="00F748B7" w:rsidRPr="00F128D5" w:rsidRDefault="00F748B7">
            <w:pPr>
              <w:pStyle w:val="Textodelatabla"/>
              <w:rPr>
                <w:lang w:val="es-ES"/>
              </w:rPr>
            </w:pPr>
          </w:p>
        </w:tc>
        <w:tc>
          <w:tcPr>
            <w:tcW w:w="1659" w:type="pct"/>
          </w:tcPr>
          <w:p w:rsidR="00F748B7" w:rsidRPr="00F128D5" w:rsidRDefault="003F7C21">
            <w:pPr>
              <w:pStyle w:val="Textodelatabla"/>
              <w:rPr>
                <w:lang w:val="es-ES"/>
              </w:rPr>
            </w:pPr>
            <w:r w:rsidRPr="003F7C21">
              <w:rPr>
                <w:lang w:val="es-ES"/>
              </w:rPr>
              <w:t>eli_m_i@hotmail.com.ar</w:t>
            </w:r>
          </w:p>
        </w:tc>
        <w:tc>
          <w:tcPr>
            <w:tcW w:w="12" w:type="pct"/>
          </w:tcPr>
          <w:p w:rsidR="00F748B7" w:rsidRPr="00F128D5" w:rsidRDefault="00F748B7">
            <w:pPr>
              <w:pStyle w:val="Textodelatabla"/>
              <w:rPr>
                <w:lang w:val="es-ES"/>
              </w:rPr>
            </w:pPr>
          </w:p>
        </w:tc>
        <w:tc>
          <w:tcPr>
            <w:tcW w:w="1659" w:type="pct"/>
          </w:tcPr>
          <w:p w:rsidR="00F748B7" w:rsidRPr="00F128D5" w:rsidRDefault="003F7C21" w:rsidP="003F7C21">
            <w:pPr>
              <w:pStyle w:val="Textodelatabla"/>
              <w:rPr>
                <w:lang w:val="es-ES"/>
              </w:rPr>
            </w:pPr>
            <w:r>
              <w:rPr>
                <w:lang w:val="es-ES"/>
              </w:rPr>
              <w:t>alee_casta_95@hotmail.com</w:t>
            </w:r>
          </w:p>
        </w:tc>
      </w:tr>
    </w:tbl>
    <w:p w:rsidR="00F748B7" w:rsidRPr="006D2965" w:rsidRDefault="00F748B7" w:rsidP="00C43893">
      <w:pPr>
        <w:pStyle w:val="Informacindelacompaa"/>
        <w:rPr>
          <w:lang w:val="es-ES"/>
        </w:rPr>
      </w:pPr>
    </w:p>
    <w:sectPr w:rsidR="00F748B7" w:rsidRPr="006D2965">
      <w:headerReference w:type="even" r:id="rId18"/>
      <w:headerReference w:type="default" r:id="rId19"/>
      <w:footerReference w:type="default" r:id="rId20"/>
      <w:headerReference w:type="first" r:id="rId21"/>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C57" w:rsidRDefault="00455C57">
      <w:pPr>
        <w:spacing w:after="0" w:line="240" w:lineRule="auto"/>
      </w:pPr>
      <w:r>
        <w:separator/>
      </w:r>
    </w:p>
  </w:endnote>
  <w:endnote w:type="continuationSeparator" w:id="0">
    <w:p w:rsidR="00455C57" w:rsidRDefault="00455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Pr="00F272C6" w:rsidRDefault="00EC73D6">
    <w:pPr>
      <w:pStyle w:val="Piedepgina"/>
      <w:rPr>
        <w:lang w:val="es-ES"/>
      </w:rPr>
    </w:pPr>
    <w:r w:rsidRPr="00F272C6">
      <w:rPr>
        <w:rFonts w:ascii="Cambria" w:hAnsi="Cambria"/>
        <w:color w:val="595959"/>
        <w:lang w:val="es-ES"/>
      </w:rPr>
      <w:t xml:space="preserve">Página </w:t>
    </w:r>
    <w:r w:rsidRPr="00F272C6">
      <w:rPr>
        <w:lang w:val="es-ES"/>
      </w:rPr>
      <w:fldChar w:fldCharType="begin"/>
    </w:r>
    <w:r w:rsidRPr="00F272C6">
      <w:rPr>
        <w:lang w:val="es-ES"/>
      </w:rPr>
      <w:instrText xml:space="preserve"> page </w:instrText>
    </w:r>
    <w:r w:rsidRPr="00F272C6">
      <w:rPr>
        <w:lang w:val="es-ES"/>
      </w:rPr>
      <w:fldChar w:fldCharType="separate"/>
    </w:r>
    <w:r w:rsidR="00572DAA">
      <w:rPr>
        <w:noProof/>
        <w:lang w:val="es-ES"/>
      </w:rPr>
      <w:t>8</w:t>
    </w:r>
    <w:r w:rsidRPr="00F272C6">
      <w:rPr>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C57" w:rsidRDefault="00455C57">
      <w:pPr>
        <w:spacing w:after="0" w:line="240" w:lineRule="auto"/>
      </w:pPr>
      <w:r>
        <w:separator/>
      </w:r>
    </w:p>
  </w:footnote>
  <w:footnote w:type="continuationSeparator" w:id="0">
    <w:p w:rsidR="00455C57" w:rsidRDefault="00455C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Default="00EC73D6">
    <w:pPr>
      <w:pStyle w:val="Sombreadodelencabezado"/>
    </w:pPr>
    <w:r>
      <w:rPr>
        <w:rFonts w:ascii="Calibri" w:hAnsi="Calibri"/>
        <w:color w:val="FFFFFF"/>
      </w:rPr>
      <w:t>Tabla de contenido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27E" w:rsidRDefault="00BD627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D5F" w:rsidRDefault="00C4484E" w:rsidP="00FA2D5F">
    <w:pPr>
      <w:pStyle w:val="Sombreadodelencabezado"/>
      <w:jc w:val="center"/>
    </w:pPr>
    <w:r>
      <w:t>Entrevista Nº2</w:t>
    </w:r>
    <w:r>
      <w:ptab w:relativeTo="margin" w:alignment="center" w:leader="none"/>
    </w:r>
    <w:r>
      <w:ptab w:relativeTo="margin" w:alignment="right" w:leader="none"/>
    </w:r>
    <w:r w:rsidRPr="00C4484E">
      <w:rPr>
        <w:noProof/>
        <w:lang w:eastAsia="es-AR"/>
      </w:rPr>
      <w:drawing>
        <wp:inline distT="0" distB="0" distL="0" distR="0" wp14:anchorId="5B4DCC1F" wp14:editId="529CAF68">
          <wp:extent cx="1558251" cy="360000"/>
          <wp:effectExtent l="0" t="0" r="4445" b="2540"/>
          <wp:docPr id="19" name="Imagen 19" descr="C:\Users\alee_\Desktop\Facultad\3er Año - Primer Semestre\Ing Soft II\Proyecto - Práctica\CouchIn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e_\Desktop\Facultad\3er Año - Primer Semestre\Ing Soft II\Proyecto - Práctica\CouchInn Logo.png"/>
                  <pic:cNvPicPr>
                    <a:picLocks noChangeAspect="1" noChangeArrowheads="1"/>
                  </pic:cNvPicPr>
                </pic:nvPicPr>
                <pic:blipFill>
                  <a:blip r:embed="rId1">
                    <a:extLst>
                      <a:ext uri="{BEBA8EAE-BF5A-486C-A8C5-ECC9F3942E4B}">
                        <a14:imgProps xmlns:a14="http://schemas.microsoft.com/office/drawing/2010/main">
                          <a14:imgLayer r:embed="rId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58251" cy="360000"/>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27E" w:rsidRDefault="00BD627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3A5D16"/>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48435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Informeanual"/>
  </w:abstractNum>
  <w:abstractNum w:abstractNumId="11" w15:restartNumberingAfterBreak="0">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30FED030"/>
    <w:lvl w:ilvl="0">
      <w:start w:val="1"/>
      <w:numFmt w:val="decimal"/>
      <w:pStyle w:val="Listaconnmeros"/>
      <w:lvlText w:val="%1."/>
      <w:lvlJc w:val="left"/>
      <w:pPr>
        <w:ind w:left="360" w:hanging="360"/>
      </w:pPr>
      <w:rPr>
        <w:rFonts w:hint="default"/>
      </w:rPr>
    </w:lvl>
    <w:lvl w:ilvl="1">
      <w:start w:val="1"/>
      <w:numFmt w:val="decimal"/>
      <w:pStyle w:val="Listaconnmeros2"/>
      <w:lvlText w:val="%1.%2"/>
      <w:lvlJc w:val="left"/>
      <w:pPr>
        <w:tabs>
          <w:tab w:val="num" w:pos="432"/>
        </w:tabs>
        <w:ind w:left="432" w:hanging="432"/>
      </w:pPr>
      <w:rPr>
        <w:rFonts w:hint="default"/>
      </w:rPr>
    </w:lvl>
    <w:lvl w:ilvl="2">
      <w:start w:val="1"/>
      <w:numFmt w:val="lowerLetter"/>
      <w:pStyle w:val="Listaconnmeros3"/>
      <w:lvlText w:val="%3."/>
      <w:lvlJc w:val="left"/>
      <w:pPr>
        <w:ind w:left="792" w:hanging="360"/>
      </w:pPr>
      <w:rPr>
        <w:rFonts w:hint="default"/>
      </w:rPr>
    </w:lvl>
    <w:lvl w:ilvl="3">
      <w:start w:val="1"/>
      <w:numFmt w:val="lowerRoman"/>
      <w:pStyle w:val="Listaconnmeros4"/>
      <w:lvlText w:val="%4."/>
      <w:lvlJc w:val="left"/>
      <w:pPr>
        <w:ind w:left="1152" w:hanging="360"/>
      </w:pPr>
      <w:rPr>
        <w:rFonts w:hint="default"/>
      </w:rPr>
    </w:lvl>
    <w:lvl w:ilvl="4">
      <w:start w:val="1"/>
      <w:numFmt w:val="lowerLetter"/>
      <w:pStyle w:val="Listaconnme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D5F"/>
    <w:rsid w:val="0006716D"/>
    <w:rsid w:val="000B0595"/>
    <w:rsid w:val="001431A1"/>
    <w:rsid w:val="001654A3"/>
    <w:rsid w:val="00165D1D"/>
    <w:rsid w:val="002A2E27"/>
    <w:rsid w:val="002B18A5"/>
    <w:rsid w:val="003008D0"/>
    <w:rsid w:val="003435E5"/>
    <w:rsid w:val="003F7C21"/>
    <w:rsid w:val="00455C57"/>
    <w:rsid w:val="00465C93"/>
    <w:rsid w:val="004B49A2"/>
    <w:rsid w:val="00560547"/>
    <w:rsid w:val="00572DAA"/>
    <w:rsid w:val="0058219C"/>
    <w:rsid w:val="005D6F6C"/>
    <w:rsid w:val="00605A98"/>
    <w:rsid w:val="0065051B"/>
    <w:rsid w:val="006D2965"/>
    <w:rsid w:val="00717622"/>
    <w:rsid w:val="008E113D"/>
    <w:rsid w:val="008F4816"/>
    <w:rsid w:val="009C1A9B"/>
    <w:rsid w:val="00A2283E"/>
    <w:rsid w:val="00A22A03"/>
    <w:rsid w:val="00A54AA8"/>
    <w:rsid w:val="00B4357A"/>
    <w:rsid w:val="00B828C8"/>
    <w:rsid w:val="00BA191F"/>
    <w:rsid w:val="00BD627E"/>
    <w:rsid w:val="00C074E0"/>
    <w:rsid w:val="00C24B6E"/>
    <w:rsid w:val="00C43893"/>
    <w:rsid w:val="00C4484E"/>
    <w:rsid w:val="00C50669"/>
    <w:rsid w:val="00C732D1"/>
    <w:rsid w:val="00C85F03"/>
    <w:rsid w:val="00CB2D31"/>
    <w:rsid w:val="00D24478"/>
    <w:rsid w:val="00D64692"/>
    <w:rsid w:val="00D840A8"/>
    <w:rsid w:val="00DA03C6"/>
    <w:rsid w:val="00E05FE7"/>
    <w:rsid w:val="00E65869"/>
    <w:rsid w:val="00EC73D6"/>
    <w:rsid w:val="00ED793B"/>
    <w:rsid w:val="00F128D5"/>
    <w:rsid w:val="00F155AF"/>
    <w:rsid w:val="00F272C6"/>
    <w:rsid w:val="00F46573"/>
    <w:rsid w:val="00F748B7"/>
    <w:rsid w:val="00FA2D5F"/>
    <w:rsid w:val="00FE177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DA4CD6-8DD6-42FF-B37A-044509AA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lang w:val="es-AR"/>
    </w:rPr>
  </w:style>
  <w:style w:type="paragraph" w:styleId="Ttulo1">
    <w:name w:val="heading 1"/>
    <w:basedOn w:val="Normal"/>
    <w:next w:val="Normal"/>
    <w:link w:val="Ttulo1Car"/>
    <w:uiPriority w:val="1"/>
    <w:qFormat/>
    <w:pPr>
      <w:pageBreakBefore/>
      <w:spacing w:before="0" w:after="360" w:line="240" w:lineRule="auto"/>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noProof/>
      <w:color w:val="7E97AD" w:themeColor="accent1"/>
      <w:sz w:val="28"/>
    </w:rPr>
  </w:style>
  <w:style w:type="character" w:customStyle="1" w:styleId="CitaCar">
    <w:name w:val="Cita Car"/>
    <w:basedOn w:val="Fuentedeprrafopredeter"/>
    <w:link w:val="Cita"/>
    <w:uiPriority w:val="9"/>
    <w:rPr>
      <w:i/>
      <w:iCs/>
      <w:noProof/>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20"/>
    <w:unhideWhenUsed/>
    <w:qFormat/>
    <w:pPr>
      <w:spacing w:before="720" w:after="0" w:line="312" w:lineRule="auto"/>
      <w:contextualSpacing/>
    </w:pPr>
  </w:style>
  <w:style w:type="character" w:customStyle="1" w:styleId="FirmaCar">
    <w:name w:val="Firma Car"/>
    <w:basedOn w:val="Fuentedeprrafopredeter"/>
    <w:link w:val="Firma"/>
    <w:uiPriority w:val="20"/>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56"/>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PuestoCar">
    <w:name w:val="Puesto Car"/>
    <w:basedOn w:val="Fuentedeprrafopredeter"/>
    <w:link w:val="Puesto"/>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rmacindelacompaa">
    <w:name w:val="Información de la compañía"/>
    <w:basedOn w:val="Normal"/>
    <w:uiPriority w:val="2"/>
    <w:qFormat/>
    <w:pPr>
      <w:spacing w:after="40"/>
    </w:pPr>
  </w:style>
  <w:style w:type="table" w:customStyle="1" w:styleId="Tablafinanciera">
    <w:name w:val="Tabla financiera"/>
    <w:basedOn w:val="Tabla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20"/>
    <w:qFormat/>
    <w:pPr>
      <w:spacing w:before="360" w:after="0" w:line="240" w:lineRule="auto"/>
      <w:ind w:left="432" w:right="1080"/>
    </w:pPr>
    <w:rPr>
      <w:i/>
      <w:iCs/>
      <w:color w:val="7F7F7F" w:themeColor="text1" w:themeTint="80"/>
      <w:sz w:val="28"/>
    </w:rPr>
  </w:style>
  <w:style w:type="paragraph" w:customStyle="1" w:styleId="Textodelatabla">
    <w:name w:val="Texto de la tabla"/>
    <w:basedOn w:val="Normal"/>
    <w:uiPriority w:val="10"/>
    <w:qFormat/>
    <w:pPr>
      <w:spacing w:before="60" w:after="60" w:line="240" w:lineRule="auto"/>
      <w:ind w:left="144" w:right="144"/>
    </w:pPr>
  </w:style>
  <w:style w:type="paragraph" w:customStyle="1" w:styleId="Encabezadoinversodelatabla">
    <w:name w:val="Encabezado inverso de la tabla"/>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e_\AppData\Roaming\Microsoft\Plantillas\Informe%20anual%20(con%20foto%20de%20porta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9886963EE741E4A324A5E170097730"/>
        <w:category>
          <w:name w:val="General"/>
          <w:gallery w:val="placeholder"/>
        </w:category>
        <w:types>
          <w:type w:val="bbPlcHdr"/>
        </w:types>
        <w:behaviors>
          <w:behavior w:val="content"/>
        </w:behaviors>
        <w:guid w:val="{A37B7954-2F34-4DFB-8B7B-7C75180C46B1}"/>
      </w:docPartPr>
      <w:docPartBody>
        <w:p w:rsidR="00191485" w:rsidRDefault="00907A15">
          <w:pPr>
            <w:pStyle w:val="299886963EE741E4A324A5E170097730"/>
          </w:pPr>
          <w:r>
            <w:t>Annual</w:t>
          </w:r>
          <w:r>
            <w:br/>
            <w:t>Report</w:t>
          </w:r>
        </w:p>
      </w:docPartBody>
    </w:docPart>
    <w:docPart>
      <w:docPartPr>
        <w:name w:val="DB46E15E2BC54E628943A7150575D6BE"/>
        <w:category>
          <w:name w:val="General"/>
          <w:gallery w:val="placeholder"/>
        </w:category>
        <w:types>
          <w:type w:val="bbPlcHdr"/>
        </w:types>
        <w:behaviors>
          <w:behavior w:val="content"/>
        </w:behaviors>
        <w:guid w:val="{053A37DD-C461-4204-B631-C9C5DE841BB2}"/>
      </w:docPartPr>
      <w:docPartBody>
        <w:p w:rsidR="00191485" w:rsidRDefault="00BC5D73" w:rsidP="00BC5D73">
          <w:pPr>
            <w:pStyle w:val="DB46E15E2BC54E628943A7150575D6BE"/>
          </w:pPr>
          <w:r w:rsidRPr="002B18A5">
            <w:rPr>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D73"/>
    <w:rsid w:val="00191485"/>
    <w:rsid w:val="001F0298"/>
    <w:rsid w:val="00283AC8"/>
    <w:rsid w:val="00583291"/>
    <w:rsid w:val="00696A1B"/>
    <w:rsid w:val="00907A15"/>
    <w:rsid w:val="00A5288A"/>
    <w:rsid w:val="00BC5D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5DEFE3170EC4CB7A58A5D3A50F32D8D">
    <w:name w:val="55DEFE3170EC4CB7A58A5D3A50F32D8D"/>
  </w:style>
  <w:style w:type="paragraph" w:customStyle="1" w:styleId="2FB15A41E69F4F88837C76A541285A2D">
    <w:name w:val="2FB15A41E69F4F88837C76A541285A2D"/>
  </w:style>
  <w:style w:type="paragraph" w:customStyle="1" w:styleId="A8565B06D33E4CE7B6125A421B1F61F1">
    <w:name w:val="A8565B06D33E4CE7B6125A421B1F61F1"/>
  </w:style>
  <w:style w:type="paragraph" w:customStyle="1" w:styleId="DE633AED362E471D831D3AD6AE87F3A9">
    <w:name w:val="DE633AED362E471D831D3AD6AE87F3A9"/>
  </w:style>
  <w:style w:type="paragraph" w:customStyle="1" w:styleId="7A48BFF2BCA245138D5EEA5AFF4D3BCF">
    <w:name w:val="7A48BFF2BCA245138D5EEA5AFF4D3BCF"/>
  </w:style>
  <w:style w:type="paragraph" w:customStyle="1" w:styleId="470F3B23D8214BED934E509ED6F7B825">
    <w:name w:val="470F3B23D8214BED934E509ED6F7B825"/>
  </w:style>
  <w:style w:type="paragraph" w:customStyle="1" w:styleId="CC6DA8B7C3064AEEA09E699BD0244381">
    <w:name w:val="CC6DA8B7C3064AEEA09E699BD0244381"/>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9E2459E7767F4C038A8CF6093105FB43">
    <w:name w:val="9E2459E7767F4C038A8CF6093105FB43"/>
  </w:style>
  <w:style w:type="paragraph" w:customStyle="1" w:styleId="363B770D227E4FD1A6392E767EA97EC3">
    <w:name w:val="363B770D227E4FD1A6392E767EA97EC3"/>
  </w:style>
  <w:style w:type="paragraph" w:customStyle="1" w:styleId="7B5686D21D9A4B69A83CAB4F5F017D25">
    <w:name w:val="7B5686D21D9A4B69A83CAB4F5F017D25"/>
  </w:style>
  <w:style w:type="paragraph" w:customStyle="1" w:styleId="C75FB6BDE4084924BBC3DB1D4D819940">
    <w:name w:val="C75FB6BDE4084924BBC3DB1D4D819940"/>
  </w:style>
  <w:style w:type="paragraph" w:customStyle="1" w:styleId="2B9486CAC0524638A8D81D87E182FDA1">
    <w:name w:val="2B9486CAC0524638A8D81D87E182FDA1"/>
  </w:style>
  <w:style w:type="paragraph" w:customStyle="1" w:styleId="DF8095EDE12C4835AD5A7A97569C8B13">
    <w:name w:val="DF8095EDE12C4835AD5A7A97569C8B13"/>
  </w:style>
  <w:style w:type="paragraph" w:customStyle="1" w:styleId="0471AE31D3EF4222BDBBC63D9C3DF6AD">
    <w:name w:val="0471AE31D3EF4222BDBBC63D9C3DF6AD"/>
  </w:style>
  <w:style w:type="paragraph" w:customStyle="1" w:styleId="272446431C524B8090F8936D9C6C3358">
    <w:name w:val="272446431C524B8090F8936D9C6C3358"/>
  </w:style>
  <w:style w:type="paragraph" w:customStyle="1" w:styleId="8BC4921E6A534C008902F963EE70A0F9">
    <w:name w:val="8BC4921E6A534C008902F963EE70A0F9"/>
  </w:style>
  <w:style w:type="paragraph" w:customStyle="1" w:styleId="563CF2AE1F1E4D068970368E2BACD2E7">
    <w:name w:val="563CF2AE1F1E4D068970368E2BACD2E7"/>
  </w:style>
  <w:style w:type="paragraph" w:customStyle="1" w:styleId="4917EB9456A6466297B0FA1D6AFF2AC4">
    <w:name w:val="4917EB9456A6466297B0FA1D6AFF2AC4"/>
  </w:style>
  <w:style w:type="paragraph" w:customStyle="1" w:styleId="060226745A0C4B53B4B86C7A3F93B876">
    <w:name w:val="060226745A0C4B53B4B86C7A3F93B876"/>
  </w:style>
  <w:style w:type="paragraph" w:customStyle="1" w:styleId="92394473D06C42598F43296A8FF517B0">
    <w:name w:val="92394473D06C42598F43296A8FF517B0"/>
  </w:style>
  <w:style w:type="paragraph" w:customStyle="1" w:styleId="8D025CFCDF574BA58414894F1F7961E6">
    <w:name w:val="8D025CFCDF574BA58414894F1F7961E6"/>
  </w:style>
  <w:style w:type="paragraph" w:customStyle="1" w:styleId="22FDFE1F9AF1440CAFCF0D122DF09987">
    <w:name w:val="22FDFE1F9AF1440CAFCF0D122DF09987"/>
  </w:style>
  <w:style w:type="paragraph" w:customStyle="1" w:styleId="BF1322F48D114766AD36DF66A7776099">
    <w:name w:val="BF1322F48D114766AD36DF66A7776099"/>
  </w:style>
  <w:style w:type="paragraph" w:customStyle="1" w:styleId="A05F3A1CE78A46468A12EF7B2655E292">
    <w:name w:val="A05F3A1CE78A46468A12EF7B2655E292"/>
  </w:style>
  <w:style w:type="paragraph" w:customStyle="1" w:styleId="299886963EE741E4A324A5E170097730">
    <w:name w:val="299886963EE741E4A324A5E170097730"/>
  </w:style>
  <w:style w:type="paragraph" w:customStyle="1" w:styleId="F4D928D88946461190F77CDC7CC03094">
    <w:name w:val="F4D928D88946461190F77CDC7CC03094"/>
  </w:style>
  <w:style w:type="paragraph" w:customStyle="1" w:styleId="357F4D0E687A42B281D7B7BE4B19DF15">
    <w:name w:val="357F4D0E687A42B281D7B7BE4B19DF15"/>
  </w:style>
  <w:style w:type="paragraph" w:customStyle="1" w:styleId="31EAA8C062DF44329B817DAB1A58285B">
    <w:name w:val="31EAA8C062DF44329B817DAB1A58285B"/>
    <w:rsid w:val="00BC5D73"/>
  </w:style>
  <w:style w:type="paragraph" w:customStyle="1" w:styleId="DB46E15E2BC54E628943A7150575D6BE">
    <w:name w:val="DB46E15E2BC54E628943A7150575D6BE"/>
    <w:rsid w:val="00BC5D73"/>
  </w:style>
  <w:style w:type="paragraph" w:customStyle="1" w:styleId="C43F4ACDCDA2490682E89E647C861148">
    <w:name w:val="C43F4ACDCDA2490682E89E647C861148"/>
    <w:rsid w:val="00BC5D73"/>
  </w:style>
  <w:style w:type="paragraph" w:customStyle="1" w:styleId="064C9514661B4E74BD08789770E5D86B">
    <w:name w:val="064C9514661B4E74BD08789770E5D86B"/>
    <w:rsid w:val="00BC5D73"/>
  </w:style>
  <w:style w:type="paragraph" w:customStyle="1" w:styleId="A95B857F3626443BBDA263ACAE4284E1">
    <w:name w:val="A95B857F3626443BBDA263ACAE4284E1"/>
    <w:rsid w:val="00BC5D73"/>
  </w:style>
  <w:style w:type="paragraph" w:customStyle="1" w:styleId="62C3283C3A1148FBAB13FDD5DFFB3B84">
    <w:name w:val="62C3283C3A1148FBAB13FDD5DFFB3B84"/>
    <w:rsid w:val="00BC5D73"/>
  </w:style>
  <w:style w:type="paragraph" w:customStyle="1" w:styleId="FEC589F47EA541089B91CE6028203063">
    <w:name w:val="FEC589F47EA541089B91CE6028203063"/>
    <w:rsid w:val="00BC5D73"/>
  </w:style>
  <w:style w:type="paragraph" w:customStyle="1" w:styleId="11DDBABD74984A07BB61FB57EA9FE29F">
    <w:name w:val="11DDBABD74984A07BB61FB57EA9FE29F"/>
    <w:rsid w:val="00A52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Abril del 2016</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69CBA-4778-456E-A36F-9D6E19D6CA3D}">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BF94E3AB-0560-46D7-AF91-8364EC374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(con foto de portada).dotx</Template>
  <TotalTime>74</TotalTime>
  <Pages>10</Pages>
  <Words>1566</Words>
  <Characters>8618</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Entrevista nº 2</vt:lpstr>
      <vt:lpstr/>
    </vt:vector>
  </TitlesOfParts>
  <Company/>
  <LinksUpToDate>false</LinksUpToDate>
  <CharactersWithSpaces>10164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Entrevista nº 2</dc:title>
  <dc:creator>Alee Marin Iparraguirre</dc:creator>
  <cp:keywords/>
  <cp:lastModifiedBy>Alee Marin Iparraguirre</cp:lastModifiedBy>
  <cp:revision>15</cp:revision>
  <cp:lastPrinted>2011-08-05T20:35:00Z</cp:lastPrinted>
  <dcterms:created xsi:type="dcterms:W3CDTF">2016-03-28T21:56:00Z</dcterms:created>
  <dcterms:modified xsi:type="dcterms:W3CDTF">2016-04-28T14:16:00Z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